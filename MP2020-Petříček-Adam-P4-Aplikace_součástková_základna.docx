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0038" w14:textId="77777777" w:rsidR="005561FB" w:rsidRDefault="00BF544C" w:rsidP="00BC280C">
      <w:r>
        <w:rPr>
          <w:noProof/>
        </w:rPr>
        <w:drawing>
          <wp:anchor distT="0" distB="0" distL="114300" distR="114300" simplePos="0" relativeHeight="251660800" behindDoc="0" locked="0" layoutInCell="1" allowOverlap="1" wp14:anchorId="5EB83355" wp14:editId="5B96322C">
            <wp:simplePos x="0" y="0"/>
            <wp:positionH relativeFrom="column">
              <wp:posOffset>109220</wp:posOffset>
            </wp:positionH>
            <wp:positionV relativeFrom="paragraph">
              <wp:posOffset>172085</wp:posOffset>
            </wp:positionV>
            <wp:extent cx="1209675" cy="1209675"/>
            <wp:effectExtent l="0" t="0" r="9525" b="9525"/>
            <wp:wrapSquare wrapText="bothSides"/>
            <wp:docPr id="6" name="Grafický 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2C0FAA36" wp14:editId="7001A67E">
                <wp:simplePos x="0" y="0"/>
                <wp:positionH relativeFrom="margin">
                  <wp:posOffset>4445</wp:posOffset>
                </wp:positionH>
                <wp:positionV relativeFrom="margin">
                  <wp:posOffset>7925435</wp:posOffset>
                </wp:positionV>
                <wp:extent cx="5114925" cy="151193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51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6754B" w14:textId="42F5D2AE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sdt>
                              <w:sdtPr>
                                <w:rPr>
                                  <w:b/>
                                </w:rPr>
                                <w:alias w:val="Autor"/>
                                <w:tag w:val=""/>
                                <w:id w:val="1736815080"/>
                                <w:placeholder>
                                  <w:docPart w:val="1341DBEA76B84DF8B9B1B19C0F6E9D4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B776D">
                                  <w:rPr>
                                    <w:b/>
                                  </w:rPr>
                                  <w:t>Adam Petříček</w:t>
                                </w:r>
                              </w:sdtContent>
                            </w:sdt>
                          </w:p>
                          <w:p w14:paraId="3D4E7F82" w14:textId="26F3B466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Informační technologie</w:t>
                            </w:r>
                          </w:p>
                          <w:p w14:paraId="077E8016" w14:textId="00E4CEB4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Mgr. Michal Stehlík</w:t>
                            </w:r>
                          </w:p>
                          <w:p w14:paraId="1B048803" w14:textId="50846077" w:rsidR="00CB052F" w:rsidRPr="00B003CF" w:rsidRDefault="00CB052F" w:rsidP="005A2F14">
                            <w:pPr>
                              <w:pStyle w:val="InformaceTitulnstrany"/>
                              <w:tabs>
                                <w:tab w:val="clear" w:pos="2127"/>
                                <w:tab w:val="clear" w:pos="2552"/>
                                <w:tab w:val="right" w:pos="2268"/>
                                <w:tab w:val="left" w:pos="2977"/>
                              </w:tabs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 w:rsidR="003B776D">
                              <w:rPr>
                                <w:b/>
                              </w:rPr>
                              <w:t>2020/2021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FAA36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.35pt;margin-top:624.05pt;width:402.75pt;height:119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" filled="f" stroked="f">
                <v:textbox>
                  <w:txbxContent>
                    <w:p w14:paraId="2C86754B" w14:textId="42F5D2AE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sdt>
                        <w:sdtPr>
                          <w:rPr>
                            <w:b/>
                          </w:rPr>
                          <w:alias w:val="Autor"/>
                          <w:tag w:val=""/>
                          <w:id w:val="1736815080"/>
                          <w:placeholder>
                            <w:docPart w:val="1341DBEA76B84DF8B9B1B19C0F6E9D41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B776D">
                            <w:rPr>
                              <w:b/>
                            </w:rPr>
                            <w:t>Adam Petříček</w:t>
                          </w:r>
                        </w:sdtContent>
                      </w:sdt>
                    </w:p>
                    <w:p w14:paraId="3D4E7F82" w14:textId="26F3B466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Informační technologie</w:t>
                      </w:r>
                    </w:p>
                    <w:p w14:paraId="077E8016" w14:textId="00E4CEB4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Mgr. Michal Stehlík</w:t>
                      </w:r>
                    </w:p>
                    <w:p w14:paraId="1B048803" w14:textId="50846077" w:rsidR="00CB052F" w:rsidRPr="00B003CF" w:rsidRDefault="00CB052F" w:rsidP="005A2F14">
                      <w:pPr>
                        <w:pStyle w:val="InformaceTitulnstrany"/>
                        <w:tabs>
                          <w:tab w:val="clear" w:pos="2127"/>
                          <w:tab w:val="clear" w:pos="2552"/>
                          <w:tab w:val="right" w:pos="2268"/>
                          <w:tab w:val="left" w:pos="2977"/>
                        </w:tabs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 w:rsidR="003B776D">
                        <w:rPr>
                          <w:b/>
                        </w:rPr>
                        <w:t>2020/2021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1" wp14:anchorId="0A5D178D" wp14:editId="305D45BB">
                <wp:simplePos x="0" y="0"/>
                <wp:positionH relativeFrom="column">
                  <wp:posOffset>2102485</wp:posOffset>
                </wp:positionH>
                <wp:positionV relativeFrom="page">
                  <wp:posOffset>799465</wp:posOffset>
                </wp:positionV>
                <wp:extent cx="3731260" cy="835660"/>
                <wp:effectExtent l="0" t="0" r="0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B61A0" w14:textId="77777777" w:rsidR="0059226A" w:rsidRPr="007B3B4B" w:rsidRDefault="0059226A" w:rsidP="00BA4A2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  <w:r w:rsidR="0003067F">
                              <w:rPr>
                                <w:rFonts w:ascii="Calibri" w:hAnsi="Calibri"/>
                                <w:sz w:val="32"/>
                              </w:rPr>
                              <w:br/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a elektrotechnická a</w:t>
                            </w:r>
                            <w:r w:rsidR="007B3B4B">
                              <w:rPr>
                                <w:rFonts w:ascii="Calibri" w:hAnsi="Calibri"/>
                                <w:sz w:val="32"/>
                              </w:rPr>
                              <w:t xml:space="preserve"> 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Vyšší odborná škola, Liberec</w:t>
                            </w:r>
                            <w:r w:rsidR="007B3B4B" w:rsidRPr="007B3B4B">
                              <w:rPr>
                                <w:rFonts w:ascii="Calibri" w:hAnsi="Calibri"/>
                                <w:sz w:val="32"/>
                              </w:rPr>
                              <w:t> 1, Masarykova </w:t>
                            </w:r>
                            <w:r w:rsidRPr="007B3B4B">
                              <w:rPr>
                                <w:rFonts w:ascii="Calibri" w:hAnsi="Calibri"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D178D" id="Text Box 18" o:spid="_x0000_s1027" type="#_x0000_t202" style="position:absolute;left:0;text-align:left;margin-left:165.55pt;margin-top:62.95pt;width:293.8pt;height:65.8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" stroked="f">
                <v:textbox style="mso-fit-shape-to-text:t">
                  <w:txbxContent>
                    <w:p w14:paraId="6C5B61A0" w14:textId="77777777" w:rsidR="0059226A" w:rsidRPr="007B3B4B" w:rsidRDefault="0059226A" w:rsidP="00BA4A2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 w:rsidRPr="007B3B4B"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  <w:r w:rsidR="0003067F">
                        <w:rPr>
                          <w:rFonts w:ascii="Calibri" w:hAnsi="Calibri"/>
                          <w:sz w:val="32"/>
                        </w:rPr>
                        <w:br/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a elektrotechnická a</w:t>
                      </w:r>
                      <w:r w:rsidR="007B3B4B">
                        <w:rPr>
                          <w:rFonts w:ascii="Calibri" w:hAnsi="Calibri"/>
                          <w:sz w:val="32"/>
                        </w:rPr>
                        <w:t xml:space="preserve"> 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Vyšší odborná škola, Liberec</w:t>
                      </w:r>
                      <w:r w:rsidR="007B3B4B" w:rsidRPr="007B3B4B">
                        <w:rPr>
                          <w:rFonts w:ascii="Calibri" w:hAnsi="Calibri"/>
                          <w:sz w:val="32"/>
                        </w:rPr>
                        <w:t> 1, Masarykova </w:t>
                      </w:r>
                      <w:r w:rsidRPr="007B3B4B">
                        <w:rPr>
                          <w:rFonts w:ascii="Calibri" w:hAnsi="Calibri"/>
                          <w:sz w:val="32"/>
                        </w:rPr>
                        <w:t>3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1" allowOverlap="1" wp14:anchorId="0548D1AE" wp14:editId="55A0C345">
                <wp:simplePos x="0" y="0"/>
                <wp:positionH relativeFrom="column">
                  <wp:posOffset>2068830</wp:posOffset>
                </wp:positionH>
                <wp:positionV relativeFrom="page">
                  <wp:posOffset>4048125</wp:posOffset>
                </wp:positionV>
                <wp:extent cx="4391025" cy="1199515"/>
                <wp:effectExtent l="0" t="0" r="9525" b="635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hAnsi="Calibri"/>
                                <w:caps/>
                                <w:sz w:val="48"/>
                                <w:szCs w:val="48"/>
                              </w:rPr>
                              <w:alias w:val="Název"/>
                              <w:tag w:val=""/>
                              <w:id w:val="-83075792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CE98FE1" w14:textId="75CC44A3" w:rsidR="007B3B4B" w:rsidRPr="0003067F" w:rsidRDefault="003B776D" w:rsidP="00BA4A26">
                                <w:pPr>
                                  <w:jc w:val="left"/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aps/>
                                    <w:sz w:val="48"/>
                                    <w:szCs w:val="48"/>
                                  </w:rPr>
                                  <w:t>APLIKACE SOUČÁSTKOVÁ ZÁKLADNA</w:t>
                                </w:r>
                              </w:p>
                            </w:sdtContent>
                          </w:sdt>
                          <w:p w14:paraId="0741A22E" w14:textId="36A05FA4" w:rsidR="00535913" w:rsidRPr="007B3B4B" w:rsidRDefault="00BF544C" w:rsidP="00BA4A2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Maturitní </w:t>
                            </w:r>
                            <w:r w:rsidR="0003067F">
                              <w:rPr>
                                <w:rFonts w:ascii="Calibri" w:hAnsi="Calibri"/>
                                <w:sz w:val="36"/>
                              </w:rPr>
                              <w:t>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48D1AE" id="Text Box 19" o:spid="_x0000_s1028" type="#_x0000_t202" style="position:absolute;left:0;text-align:left;margin-left:162.9pt;margin-top:318.75pt;width:345.75pt;height:94.4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" stroked="f">
                <v:textbox style="mso-fit-shape-to-text:t">
                  <w:txbxContent>
                    <w:sdt>
                      <w:sdtPr>
                        <w:rPr>
                          <w:rFonts w:ascii="Calibri" w:hAnsi="Calibri"/>
                          <w:caps/>
                          <w:sz w:val="48"/>
                          <w:szCs w:val="48"/>
                        </w:rPr>
                        <w:alias w:val="Název"/>
                        <w:tag w:val=""/>
                        <w:id w:val="-83075792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CE98FE1" w14:textId="75CC44A3" w:rsidR="007B3B4B" w:rsidRPr="0003067F" w:rsidRDefault="003B776D" w:rsidP="00BA4A26">
                          <w:pPr>
                            <w:jc w:val="left"/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Calibri" w:hAnsi="Calibri"/>
                              <w:caps/>
                              <w:sz w:val="48"/>
                              <w:szCs w:val="48"/>
                            </w:rPr>
                            <w:t>APLIKACE SOUČÁSTKOVÁ ZÁKLADNA</w:t>
                          </w:r>
                        </w:p>
                      </w:sdtContent>
                    </w:sdt>
                    <w:p w14:paraId="0741A22E" w14:textId="36A05FA4" w:rsidR="00535913" w:rsidRPr="007B3B4B" w:rsidRDefault="00BF544C" w:rsidP="00BA4A2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 xml:space="preserve">Maturitní </w:t>
                      </w:r>
                      <w:r w:rsidR="0003067F">
                        <w:rPr>
                          <w:rFonts w:ascii="Calibri" w:hAnsi="Calibri"/>
                          <w:sz w:val="36"/>
                        </w:rPr>
                        <w:t>práce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3E5E1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 wp14:anchorId="13701DB6" wp14:editId="4F309B52">
                <wp:simplePos x="0" y="0"/>
                <wp:positionH relativeFrom="margin">
                  <wp:posOffset>1728470</wp:posOffset>
                </wp:positionH>
                <wp:positionV relativeFrom="margin">
                  <wp:posOffset>0</wp:posOffset>
                </wp:positionV>
                <wp:extent cx="0" cy="9391650"/>
                <wp:effectExtent l="19050" t="19050" r="19050" b="10795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5EDD82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136.1pt;margin-top:0;width:0;height:739.5pt;z-index:251656704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" strokecolor="#bfbfbf" strokeweight="3pt">
                <v:stroke dashstyle="1 1" endcap="round"/>
                <v:shadow color="#243f60" opacity=".5" offset="1pt"/>
                <w10:wrap anchorx="margin" anchory="margin"/>
                <w10:anchorlock/>
              </v:shape>
            </w:pict>
          </mc:Fallback>
        </mc:AlternateContent>
      </w:r>
    </w:p>
    <w:p w14:paraId="3DE42682" w14:textId="77777777" w:rsidR="005561FB" w:rsidRDefault="005561FB" w:rsidP="00BC280C">
      <w:pPr>
        <w:sectPr w:rsidR="005561FB" w:rsidSect="00E33E77"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74A60B9D" w14:textId="77777777" w:rsidR="00442A7C" w:rsidRPr="00453AA3" w:rsidRDefault="00442A7C" w:rsidP="00BC280C">
      <w:pPr>
        <w:pStyle w:val="Sekce"/>
      </w:pPr>
      <w:r w:rsidRPr="00453AA3">
        <w:lastRenderedPageBreak/>
        <w:t>Anotace</w:t>
      </w:r>
      <w:r w:rsidR="00CB052F" w:rsidRPr="00453AA3">
        <w:t xml:space="preserve"> </w:t>
      </w:r>
      <w:r w:rsidRPr="00453AA3">
        <w:t>(Resumé)</w:t>
      </w:r>
    </w:p>
    <w:p w14:paraId="21187455" w14:textId="77777777" w:rsidR="00442A7C" w:rsidRDefault="00442A7C" w:rsidP="00E60C8B">
      <w:pPr>
        <w:pStyle w:val="Sta"/>
      </w:pPr>
      <w:r>
        <w:t xml:space="preserve">Práce se zabývá </w:t>
      </w:r>
      <w:r w:rsidR="00D5405A">
        <w:t>...</w:t>
      </w:r>
    </w:p>
    <w:p w14:paraId="4233A2BE" w14:textId="77777777" w:rsidR="00442A7C" w:rsidRDefault="00442A7C" w:rsidP="00E60C8B">
      <w:pPr>
        <w:pStyle w:val="Sta"/>
      </w:pPr>
      <w:r>
        <w:t xml:space="preserve">Vychází </w:t>
      </w:r>
      <w:r w:rsidR="00D5405A">
        <w:t>z ...</w:t>
      </w:r>
    </w:p>
    <w:p w14:paraId="51F71FE6" w14:textId="77777777" w:rsidR="00442A7C" w:rsidRDefault="00D5405A" w:rsidP="00E60C8B">
      <w:pPr>
        <w:pStyle w:val="Sta"/>
      </w:pPr>
      <w:r>
        <w:t xml:space="preserve">Přináší ..., </w:t>
      </w:r>
      <w:r w:rsidR="00442A7C">
        <w:t>atp.</w:t>
      </w:r>
    </w:p>
    <w:p w14:paraId="108FA255" w14:textId="77777777" w:rsidR="00442A7C" w:rsidRPr="00340639" w:rsidRDefault="00EF60F8" w:rsidP="005A77CC">
      <w:pPr>
        <w:pStyle w:val="Nezaazovannadpis"/>
        <w:rPr>
          <w:lang w:val="en-US"/>
        </w:rPr>
      </w:pPr>
      <w:r w:rsidRPr="00340639">
        <w:rPr>
          <w:lang w:val="en-US"/>
        </w:rPr>
        <w:t>Summary</w:t>
      </w:r>
    </w:p>
    <w:p w14:paraId="7153604E" w14:textId="77777777" w:rsidR="00442A7C" w:rsidRPr="00340639" w:rsidRDefault="00D5405A" w:rsidP="00E60C8B">
      <w:pPr>
        <w:pStyle w:val="Sta"/>
        <w:rPr>
          <w:lang w:val="en-US"/>
        </w:rPr>
      </w:pPr>
      <w:r w:rsidRPr="00340639">
        <w:rPr>
          <w:lang w:val="en-US"/>
        </w:rPr>
        <w:t>This work ...</w:t>
      </w:r>
    </w:p>
    <w:p w14:paraId="26A290D7" w14:textId="77777777" w:rsidR="00442A7C" w:rsidRPr="00453AA3" w:rsidRDefault="00442A7C" w:rsidP="005A77CC">
      <w:pPr>
        <w:pStyle w:val="Nezaazovannadpis"/>
      </w:pPr>
      <w:r w:rsidRPr="00453AA3">
        <w:t>Čestné prohlášení</w:t>
      </w:r>
    </w:p>
    <w:p w14:paraId="459B4F5D" w14:textId="77777777" w:rsidR="00442A7C" w:rsidRDefault="00442A7C" w:rsidP="00E60C8B">
      <w:pPr>
        <w:pStyle w:val="Sta"/>
      </w:pPr>
      <w:r>
        <w:t xml:space="preserve">Prohlašuji, </w:t>
      </w:r>
      <w:r w:rsidR="00BF544C">
        <w:t>že jsem předkládanou</w:t>
      </w:r>
      <w:r>
        <w:t xml:space="preserve"> maturitní</w:t>
      </w:r>
      <w:r w:rsidR="00BF544C">
        <w:t>/ročníkovou</w:t>
      </w:r>
      <w:r>
        <w:t xml:space="preserve"> práci vypracoval(a) sám(a) a uvedl jsem veškerou použitou literaturu a bibliografické citace.</w:t>
      </w:r>
    </w:p>
    <w:p w14:paraId="724072A8" w14:textId="284AFACC" w:rsidR="00D5405A" w:rsidRDefault="009C2343" w:rsidP="0003067F">
      <w:pPr>
        <w:pStyle w:val="Podpisovdek"/>
      </w:pPr>
      <w:r>
        <w:t>V </w:t>
      </w:r>
      <w:r w:rsidR="009B3D6A">
        <w:t xml:space="preserve">Liberci dne </w:t>
      </w:r>
      <w:r w:rsidR="00A9463C">
        <w:fldChar w:fldCharType="begin"/>
      </w:r>
      <w:r w:rsidR="00A9463C">
        <w:instrText xml:space="preserve"> DATE   \* MERGEFORMAT </w:instrText>
      </w:r>
      <w:r w:rsidR="00A9463C">
        <w:fldChar w:fldCharType="separate"/>
      </w:r>
      <w:r w:rsidR="000B0CC8">
        <w:rPr>
          <w:noProof/>
        </w:rPr>
        <w:t>21.02.2021</w:t>
      </w:r>
      <w:r w:rsidR="00A9463C">
        <w:rPr>
          <w:noProof/>
        </w:rPr>
        <w:fldChar w:fldCharType="end"/>
      </w:r>
      <w:r w:rsidR="009B3D6A">
        <w:tab/>
      </w:r>
      <w:r w:rsidR="009B3D6A">
        <w:tab/>
      </w:r>
    </w:p>
    <w:p w14:paraId="2D7B8900" w14:textId="79D79D23" w:rsidR="009B3D6A" w:rsidRPr="00075D20" w:rsidRDefault="009B3D6A" w:rsidP="00CB1CD9">
      <w:pPr>
        <w:pStyle w:val="Jmnopodpodpisovmdkem"/>
      </w:pPr>
      <w:r>
        <w:tab/>
      </w:r>
      <w:sdt>
        <w:sdtPr>
          <w:alias w:val="Autor"/>
          <w:tag w:val=""/>
          <w:id w:val="172458754"/>
          <w:placeholder>
            <w:docPart w:val="8D3BBDD31A584EA5BA7CFB7ACBB71FE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B776D">
            <w:t>Adam Petříček</w:t>
          </w:r>
        </w:sdtContent>
      </w:sdt>
    </w:p>
    <w:p w14:paraId="7743831D" w14:textId="77777777" w:rsidR="00CB49D1" w:rsidRDefault="00CB1CD9" w:rsidP="00CB1CD9">
      <w:pPr>
        <w:pStyle w:val="Sekce"/>
      </w:pPr>
      <w:r>
        <w:lastRenderedPageBreak/>
        <w:t>Obsah</w:t>
      </w:r>
    </w:p>
    <w:p w14:paraId="7409DFA0" w14:textId="77777777" w:rsidR="005A62F9" w:rsidRDefault="00ED52D8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\u \t "Nečíslovaná kapitola;1;Kapitola;1;Podkapitola;2;Podpodkapitola;3;Příloha;1" </w:instrText>
      </w:r>
      <w:r>
        <w:fldChar w:fldCharType="separate"/>
      </w:r>
      <w:hyperlink w:anchor="_Toc459976514" w:history="1">
        <w:r w:rsidR="005A62F9" w:rsidRPr="00FA5D00">
          <w:rPr>
            <w:rStyle w:val="Hypertextovodkaz"/>
            <w:noProof/>
          </w:rPr>
          <w:t>Úvod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9D4F323" w14:textId="77777777" w:rsidR="005A62F9" w:rsidRDefault="00A9463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15" w:history="1">
        <w:r w:rsidR="005A62F9" w:rsidRPr="00FA5D00">
          <w:rPr>
            <w:rStyle w:val="Hypertextovodkaz"/>
            <w:noProof/>
          </w:rPr>
          <w:t>1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98062DA" w14:textId="77777777" w:rsidR="005A62F9" w:rsidRDefault="00A9463C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6" w:history="1">
        <w:r w:rsidR="005A62F9" w:rsidRPr="00FA5D00">
          <w:rPr>
            <w:rStyle w:val="Hypertextovodkaz"/>
            <w:noProof/>
          </w:rPr>
          <w:t>1.1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D5D1692" w14:textId="77777777" w:rsidR="005A62F9" w:rsidRDefault="00A9463C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7" w:history="1">
        <w:r w:rsidR="005A62F9" w:rsidRPr="00FA5D00">
          <w:rPr>
            <w:rStyle w:val="Hypertextovodkaz"/>
            <w:noProof/>
          </w:rPr>
          <w:t>1.1.1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První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7379C8E" w14:textId="77777777" w:rsidR="005A62F9" w:rsidRDefault="00A9463C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18" w:history="1">
        <w:r w:rsidR="005A62F9" w:rsidRPr="00FA5D00">
          <w:rPr>
            <w:rStyle w:val="Hypertextovodkaz"/>
            <w:noProof/>
          </w:rPr>
          <w:t>1.2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Druhá 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_Toc459976518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B7DD24C" w14:textId="77777777" w:rsidR="005A62F9" w:rsidRDefault="00A9463C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19" w:history="1">
        <w:r w:rsidR="005A62F9" w:rsidRPr="00FA5D00">
          <w:rPr>
            <w:rStyle w:val="Hypertextovodkaz"/>
            <w:noProof/>
          </w:rPr>
          <w:t>1.2.1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_Toc459976519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64F977DD" w14:textId="77777777" w:rsidR="005A62F9" w:rsidRDefault="00A9463C">
      <w:pPr>
        <w:pStyle w:val="Obsah3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59976520" w:history="1">
        <w:r w:rsidR="005A62F9" w:rsidRPr="00FA5D00">
          <w:rPr>
            <w:rStyle w:val="Hypertextovodkaz"/>
            <w:noProof/>
          </w:rPr>
          <w:t>1.2.2</w:t>
        </w:r>
        <w:r w:rsidR="005A62F9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Ještě další podpodkapitola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_Toc459976520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51783359" w14:textId="77777777" w:rsidR="005A62F9" w:rsidRDefault="00A9463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1" w:history="1">
        <w:r w:rsidR="005A62F9" w:rsidRPr="00FA5D00">
          <w:rPr>
            <w:rStyle w:val="Hypertextovodkaz"/>
            <w:noProof/>
          </w:rPr>
          <w:t>2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_Toc459976521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B56C3EA" w14:textId="77777777" w:rsidR="005A62F9" w:rsidRDefault="00A9463C">
      <w:pPr>
        <w:pStyle w:val="Obsah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59976522" w:history="1">
        <w:r w:rsidR="005A62F9" w:rsidRPr="00FA5D00">
          <w:rPr>
            <w:rStyle w:val="Hypertextovodkaz"/>
            <w:noProof/>
          </w:rPr>
          <w:t>2.1</w:t>
        </w:r>
        <w:r w:rsidR="005A62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Podkapitola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_Toc459976522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1AA68EAC" w14:textId="77777777" w:rsidR="005A62F9" w:rsidRDefault="00A9463C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3" w:history="1">
        <w:r w:rsidR="005A62F9" w:rsidRPr="00FA5D00">
          <w:rPr>
            <w:rStyle w:val="Hypertextovodkaz"/>
            <w:noProof/>
          </w:rPr>
          <w:t>Závěr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_Toc459976523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2BC2BD6" w14:textId="77777777" w:rsidR="005A62F9" w:rsidRDefault="00A9463C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4" w:history="1">
        <w:r w:rsidR="005A62F9" w:rsidRPr="00FA5D00">
          <w:rPr>
            <w:rStyle w:val="Hypertextovodkaz"/>
            <w:noProof/>
          </w:rPr>
          <w:t>Seznam obrázků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_Toc459976524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07EA71EF" w14:textId="77777777" w:rsidR="005A62F9" w:rsidRDefault="00A9463C">
      <w:pPr>
        <w:pStyle w:val="Obsah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5" w:history="1">
        <w:r w:rsidR="005A62F9" w:rsidRPr="00FA5D00">
          <w:rPr>
            <w:rStyle w:val="Hypertextovodkaz"/>
            <w:noProof/>
          </w:rPr>
          <w:t>Použitá literatura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_Toc459976525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821925A" w14:textId="77777777" w:rsidR="005A62F9" w:rsidRDefault="00A9463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6" w:history="1">
        <w:r w:rsidR="005A62F9" w:rsidRPr="00FA5D00">
          <w:rPr>
            <w:rStyle w:val="Hypertextovodkaz"/>
            <w:noProof/>
          </w:rPr>
          <w:t>A.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Seznam přiložených souborů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_Toc459976526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4AF85DD4" w14:textId="77777777" w:rsidR="005A62F9" w:rsidRDefault="00A9463C">
      <w:pPr>
        <w:pStyle w:val="Obsah1"/>
        <w:tabs>
          <w:tab w:val="left" w:pos="72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59976527" w:history="1">
        <w:r w:rsidR="005A62F9" w:rsidRPr="00FA5D00">
          <w:rPr>
            <w:rStyle w:val="Hypertextovodkaz"/>
            <w:noProof/>
          </w:rPr>
          <w:t>B.</w:t>
        </w:r>
        <w:r w:rsidR="005A62F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5A62F9" w:rsidRPr="00FA5D00">
          <w:rPr>
            <w:rStyle w:val="Hypertextovodkaz"/>
            <w:noProof/>
          </w:rPr>
          <w:t>Další příloha</w:t>
        </w:r>
        <w:r w:rsidR="005A62F9">
          <w:rPr>
            <w:noProof/>
            <w:webHidden/>
          </w:rPr>
          <w:tab/>
        </w:r>
        <w:r w:rsidR="005A62F9">
          <w:rPr>
            <w:noProof/>
            <w:webHidden/>
          </w:rPr>
          <w:fldChar w:fldCharType="begin"/>
        </w:r>
        <w:r w:rsidR="005A62F9">
          <w:rPr>
            <w:noProof/>
            <w:webHidden/>
          </w:rPr>
          <w:instrText xml:space="preserve"> PAGEREF _Toc459976527 \h </w:instrText>
        </w:r>
        <w:r w:rsidR="005A62F9">
          <w:rPr>
            <w:noProof/>
            <w:webHidden/>
          </w:rPr>
        </w:r>
        <w:r w:rsidR="005A62F9">
          <w:rPr>
            <w:noProof/>
            <w:webHidden/>
          </w:rPr>
          <w:fldChar w:fldCharType="separate"/>
        </w:r>
        <w:r w:rsidR="00BF544C">
          <w:rPr>
            <w:noProof/>
            <w:webHidden/>
          </w:rPr>
          <w:t>1</w:t>
        </w:r>
        <w:r w:rsidR="005A62F9">
          <w:rPr>
            <w:noProof/>
            <w:webHidden/>
          </w:rPr>
          <w:fldChar w:fldCharType="end"/>
        </w:r>
      </w:hyperlink>
    </w:p>
    <w:p w14:paraId="35346216" w14:textId="77777777" w:rsidR="005561FB" w:rsidRDefault="00ED52D8">
      <w:r>
        <w:fldChar w:fldCharType="end"/>
      </w:r>
    </w:p>
    <w:p w14:paraId="35A3B831" w14:textId="77777777" w:rsidR="00ED52D8" w:rsidRDefault="00ED52D8"/>
    <w:p w14:paraId="64DDED3D" w14:textId="77777777" w:rsidR="005561FB" w:rsidRDefault="005561FB">
      <w:pPr>
        <w:sectPr w:rsidR="005561FB" w:rsidSect="00E33E77">
          <w:headerReference w:type="default" r:id="rId10"/>
          <w:footerReference w:type="default" r:id="rId11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30E33B44" w14:textId="77777777" w:rsidR="00CB1CD9" w:rsidRDefault="004F5DCD" w:rsidP="004F5DCD">
      <w:pPr>
        <w:pStyle w:val="Neslovankapitola"/>
      </w:pPr>
      <w:bookmarkStart w:id="0" w:name="_Toc286557227"/>
      <w:bookmarkStart w:id="1" w:name="_Toc286561880"/>
      <w:bookmarkStart w:id="2" w:name="_Toc459976514"/>
      <w:r>
        <w:lastRenderedPageBreak/>
        <w:t>Úvod</w:t>
      </w:r>
      <w:bookmarkEnd w:id="0"/>
      <w:bookmarkEnd w:id="1"/>
      <w:bookmarkEnd w:id="2"/>
    </w:p>
    <w:p w14:paraId="18656E15" w14:textId="27D72C46" w:rsidR="004F5DCD" w:rsidRDefault="00F931AB" w:rsidP="00E60C8B">
      <w:pPr>
        <w:pStyle w:val="Sta"/>
      </w:pPr>
      <w:r>
        <w:t xml:space="preserve">Aplikace Součástková základna byla vytvořena </w:t>
      </w:r>
      <w:r w:rsidR="001F268C">
        <w:t xml:space="preserve">podle zadání firmy </w:t>
      </w:r>
      <w:proofErr w:type="spellStart"/>
      <w:r w:rsidR="001F268C">
        <w:t>Jablotron</w:t>
      </w:r>
      <w:proofErr w:type="spellEnd"/>
      <w:r w:rsidR="001F268C">
        <w:t xml:space="preserve">. </w:t>
      </w:r>
      <w:r w:rsidR="00743DE3">
        <w:t>Její vývoj začal v květnu 2019</w:t>
      </w:r>
      <w:r w:rsidR="00505D50">
        <w:t xml:space="preserve"> (</w:t>
      </w:r>
      <w:r w:rsidR="00743DE3">
        <w:t>v rámci povinné praxe studentů ve firmách</w:t>
      </w:r>
      <w:r w:rsidR="00505D50">
        <w:t>) a pokračuje až do teď</w:t>
      </w:r>
      <w:r w:rsidR="00743DE3">
        <w:t>.</w:t>
      </w:r>
      <w:r w:rsidR="00F75410">
        <w:t xml:space="preserve"> Aplikace se používá </w:t>
      </w:r>
      <w:r w:rsidR="00CE2904">
        <w:t xml:space="preserve">pro správu </w:t>
      </w:r>
      <w:r w:rsidR="00B273B9">
        <w:t>základny</w:t>
      </w:r>
      <w:r w:rsidR="00CE2904">
        <w:t xml:space="preserve"> pro elektronické součástky</w:t>
      </w:r>
      <w:r w:rsidR="00763F9B">
        <w:t xml:space="preserve"> na dvou odděleních ve firmě</w:t>
      </w:r>
      <w:r w:rsidR="00EE1F26">
        <w:t>. Díky všem funkcím aplikace poskytuje kontrolu nad součástkami v elektronické podobě.</w:t>
      </w:r>
    </w:p>
    <w:p w14:paraId="063CCEF5" w14:textId="77777777" w:rsidR="005A2F14" w:rsidRDefault="005A2F14" w:rsidP="005A2F14">
      <w:pPr>
        <w:pStyle w:val="Nezaazovannadpis"/>
      </w:pPr>
      <w:r>
        <w:t>Použití šablony</w:t>
      </w:r>
    </w:p>
    <w:p w14:paraId="65DC50BD" w14:textId="77777777" w:rsidR="005A2F14" w:rsidRDefault="005A2F14" w:rsidP="005A2F14">
      <w:r>
        <w:t>Nastavte název dokumentu a autora  v nabídce Soubor/Vlastnosti.</w:t>
      </w:r>
    </w:p>
    <w:p w14:paraId="5012444B" w14:textId="77777777" w:rsidR="005A2F14" w:rsidRPr="005A2F14" w:rsidRDefault="005A2F14" w:rsidP="005A2F14">
      <w:r>
        <w:t>Pro vkládání zdrojů použijte Reference/Spravovat prameny.</w:t>
      </w:r>
    </w:p>
    <w:p w14:paraId="67D2BEB8" w14:textId="2C26FA96" w:rsidR="004F5DCD" w:rsidRDefault="00E86BA5" w:rsidP="00411E8C">
      <w:pPr>
        <w:pStyle w:val="Kapitola"/>
      </w:pPr>
      <w:r>
        <w:lastRenderedPageBreak/>
        <w:t>Návrh systému</w:t>
      </w:r>
    </w:p>
    <w:p w14:paraId="1AEB9201" w14:textId="3CAD05F2" w:rsidR="005C77F7" w:rsidRDefault="00706C34" w:rsidP="00E60C8B">
      <w:pPr>
        <w:pStyle w:val="Sta"/>
      </w:pPr>
      <w:r>
        <w:t>Po obecném zadání aplikace od vedoucího</w:t>
      </w:r>
      <w:r w:rsidR="009875DE">
        <w:t xml:space="preserve"> daného</w:t>
      </w:r>
      <w:r>
        <w:t xml:space="preserve"> oddělení a upřesnění technických možností od IT oddělení</w:t>
      </w:r>
      <w:r w:rsidR="009875DE">
        <w:t xml:space="preserve"> bylo třeba určit strukturu aplikace a použité technologie.</w:t>
      </w:r>
      <w:r w:rsidR="0079266A">
        <w:t xml:space="preserve"> Částečnou inspiraci jsem čerpal z předchozí verze systému</w:t>
      </w:r>
      <w:r w:rsidR="00A630FE">
        <w:t>, který se ve firmě používal do té doby.</w:t>
      </w:r>
    </w:p>
    <w:p w14:paraId="5A4CFF30" w14:textId="37DB9E60" w:rsidR="005C77F7" w:rsidRDefault="001B31CC" w:rsidP="00411E8C">
      <w:pPr>
        <w:pStyle w:val="Podkapitola"/>
        <w:numPr>
          <w:ilvl w:val="1"/>
          <w:numId w:val="8"/>
        </w:numPr>
      </w:pPr>
      <w:proofErr w:type="spellStart"/>
      <w:r>
        <w:t>Backend</w:t>
      </w:r>
      <w:proofErr w:type="spellEnd"/>
      <w:r>
        <w:t xml:space="preserve"> t</w:t>
      </w:r>
      <w:r w:rsidR="0033273D">
        <w:t>echnologie</w:t>
      </w:r>
    </w:p>
    <w:p w14:paraId="56E6B193" w14:textId="1C8CC7C4" w:rsidR="0072471D" w:rsidRDefault="005F6913" w:rsidP="00E60C8B">
      <w:pPr>
        <w:pStyle w:val="Sta"/>
      </w:pPr>
      <w:r>
        <w:t>Systém, co se ve firmě používal předtím byl napsán v čistém PHP. Pro moji</w:t>
      </w:r>
      <w:r w:rsidR="00F46853">
        <w:t xml:space="preserve"> aplikac</w:t>
      </w:r>
      <w:r>
        <w:t>i</w:t>
      </w:r>
      <w:r w:rsidR="00F46853">
        <w:t xml:space="preserve"> </w:t>
      </w:r>
      <w:r>
        <w:t>používám</w:t>
      </w:r>
      <w:r w:rsidR="00F46853">
        <w:t xml:space="preserve"> PHP framework Laravel. </w:t>
      </w:r>
      <w:r w:rsidR="00367FA2">
        <w:t xml:space="preserve">Tento framework </w:t>
      </w:r>
      <w:r w:rsidR="00756BC8">
        <w:t>je použit</w:t>
      </w:r>
      <w:r w:rsidR="00F2330C">
        <w:t xml:space="preserve"> </w:t>
      </w:r>
      <w:r w:rsidR="00367FA2">
        <w:t>z důvodu</w:t>
      </w:r>
      <w:r w:rsidR="00F2330C">
        <w:t xml:space="preserve"> </w:t>
      </w:r>
      <w:r w:rsidR="009D6D61">
        <w:t>normalizace technologií pro všechny aplikace ve firmě</w:t>
      </w:r>
      <w:r w:rsidR="00367FA2">
        <w:t>, nevybíral jsem ho.</w:t>
      </w:r>
      <w:r w:rsidR="00041204">
        <w:t xml:space="preserve"> </w:t>
      </w:r>
      <w:r w:rsidR="002B45BE">
        <w:t xml:space="preserve">Oproti čistému PHP přináší ulehčení v mnoha ohledech – např. zabezpečení aplikace, </w:t>
      </w:r>
      <w:r w:rsidR="00B94D6E">
        <w:t>práce s</w:t>
      </w:r>
      <w:r w:rsidR="007361D7">
        <w:t> </w:t>
      </w:r>
      <w:r w:rsidR="00B94D6E">
        <w:t>databází</w:t>
      </w:r>
      <w:r w:rsidR="007361D7">
        <w:t xml:space="preserve">, </w:t>
      </w:r>
      <w:r w:rsidR="007F2E31">
        <w:t>přehlednost kódu,</w:t>
      </w:r>
      <w:r w:rsidR="00786F8A">
        <w:t xml:space="preserve"> ovšem za cenu menší kontroly nad kódem</w:t>
      </w:r>
      <w:r w:rsidR="001B31CC">
        <w:t xml:space="preserve">. </w:t>
      </w:r>
    </w:p>
    <w:p w14:paraId="4A78E3FC" w14:textId="06AA84C5" w:rsidR="001A43DE" w:rsidRDefault="001B31CC" w:rsidP="00411E8C">
      <w:pPr>
        <w:pStyle w:val="Podkapitola"/>
      </w:pPr>
      <w:proofErr w:type="spellStart"/>
      <w:r>
        <w:t>Frontend</w:t>
      </w:r>
      <w:proofErr w:type="spellEnd"/>
      <w:r>
        <w:t xml:space="preserve"> technologie</w:t>
      </w:r>
    </w:p>
    <w:p w14:paraId="56B4343C" w14:textId="370CFD6D" w:rsidR="006B5455" w:rsidRPr="006B5455" w:rsidRDefault="00F71224" w:rsidP="006B5455">
      <w:pPr>
        <w:pStyle w:val="Sta"/>
      </w:pPr>
      <w:r>
        <w:t>Za účelem zjednodušení designu</w:t>
      </w:r>
      <w:r w:rsidR="00141351">
        <w:t xml:space="preserve"> </w:t>
      </w:r>
      <w:r>
        <w:t>obsahuje aplikace</w:t>
      </w:r>
      <w:r w:rsidR="00141351">
        <w:t xml:space="preserve"> knihovnu </w:t>
      </w:r>
      <w:proofErr w:type="spellStart"/>
      <w:r w:rsidR="00141351">
        <w:t>Bootstrap</w:t>
      </w:r>
      <w:proofErr w:type="spellEnd"/>
      <w:r w:rsidR="001C2B93">
        <w:t xml:space="preserve">, která umožňuje používat předem vytvořené styly. </w:t>
      </w:r>
      <w:r w:rsidR="00D01389">
        <w:t xml:space="preserve">Pro použití ikon se v aplikací nachází </w:t>
      </w:r>
      <w:proofErr w:type="spellStart"/>
      <w:r w:rsidR="00D01389">
        <w:t>FontAwesome</w:t>
      </w:r>
      <w:proofErr w:type="spellEnd"/>
      <w:r w:rsidR="00D01389">
        <w:t xml:space="preserve">. </w:t>
      </w:r>
      <w:r w:rsidR="004E787A">
        <w:t xml:space="preserve">Co se funkční stránky týče, pro zobrazování tabulek z databáze uživateli používám JavaScript knihovnu </w:t>
      </w:r>
      <w:proofErr w:type="spellStart"/>
      <w:r w:rsidR="004E787A">
        <w:t>Data</w:t>
      </w:r>
      <w:r w:rsidR="000E7ACE">
        <w:t>T</w:t>
      </w:r>
      <w:r w:rsidR="004E787A">
        <w:t>ables</w:t>
      </w:r>
      <w:proofErr w:type="spellEnd"/>
      <w:r w:rsidR="00D871AD">
        <w:t>.</w:t>
      </w:r>
      <w:r w:rsidR="005E6188">
        <w:t xml:space="preserve"> V neposlední řadě je pro jednodušší JavaScript kód použita knihovna </w:t>
      </w:r>
      <w:proofErr w:type="spellStart"/>
      <w:r w:rsidR="005E6188">
        <w:t>jQuery</w:t>
      </w:r>
      <w:proofErr w:type="spellEnd"/>
      <w:r w:rsidR="00DB5245">
        <w:t>.</w:t>
      </w:r>
    </w:p>
    <w:p w14:paraId="5FFB5A68" w14:textId="22D7B108" w:rsidR="005B7613" w:rsidRDefault="005B7613">
      <w:pPr>
        <w:pStyle w:val="Podkapitola"/>
      </w:pPr>
      <w:r>
        <w:t>Obecná struktura</w:t>
      </w:r>
      <w:r w:rsidR="00B5759A">
        <w:t xml:space="preserve"> aplikace</w:t>
      </w:r>
    </w:p>
    <w:p w14:paraId="4FAFA8C4" w14:textId="2BBBA318" w:rsidR="005547FA" w:rsidRPr="00101172" w:rsidRDefault="005B7613" w:rsidP="005B7613">
      <w:pPr>
        <w:pStyle w:val="Sta"/>
      </w:pPr>
      <w:r>
        <w:t xml:space="preserve">Aplikace je rozdělena na dvě základní části – </w:t>
      </w:r>
      <w:r w:rsidRPr="005B7613">
        <w:rPr>
          <w:b/>
          <w:bCs/>
        </w:rPr>
        <w:t>„Prototypová dílna vývoje“</w:t>
      </w:r>
      <w:r>
        <w:t xml:space="preserve"> a </w:t>
      </w:r>
      <w:r w:rsidRPr="005B7613">
        <w:rPr>
          <w:b/>
          <w:bCs/>
        </w:rPr>
        <w:t>„Servis“</w:t>
      </w:r>
      <w:r>
        <w:t xml:space="preserve">. Toto rozdělení je z důvodu, že aplikace běží na dvou odděleních ve firmě, kde každá má jiný způsob uložení součástek. </w:t>
      </w:r>
      <w:r w:rsidR="00101172">
        <w:t xml:space="preserve">Mezi </w:t>
      </w:r>
      <w:r w:rsidR="008B53AA">
        <w:t xml:space="preserve">nimi </w:t>
      </w:r>
      <w:r w:rsidR="00101172">
        <w:t>lze přepínat přes switch v horní části aplikace.</w:t>
      </w:r>
      <w:r w:rsidR="00B5759A">
        <w:t xml:space="preserve"> Každá část má své vlastní </w:t>
      </w:r>
      <w:r w:rsidR="007839D6">
        <w:t>administrátory</w:t>
      </w:r>
      <w:r w:rsidR="00C331D6">
        <w:t>, kteří systém spravují</w:t>
      </w:r>
      <w:r w:rsidR="007839D6">
        <w:t>.</w:t>
      </w:r>
    </w:p>
    <w:p w14:paraId="1ACF0BC6" w14:textId="229CE45D" w:rsidR="001A43DE" w:rsidRDefault="005B7613" w:rsidP="002B022E">
      <w:pPr>
        <w:pStyle w:val="Podkapitola"/>
      </w:pPr>
      <w:r>
        <w:t>Konkrétní</w:t>
      </w:r>
      <w:r w:rsidR="003E3D82">
        <w:t xml:space="preserve"> struktura</w:t>
      </w:r>
      <w:r w:rsidR="003451E3">
        <w:t xml:space="preserve"> aplikace</w:t>
      </w:r>
    </w:p>
    <w:p w14:paraId="14035A83" w14:textId="6F113221" w:rsidR="001A43DE" w:rsidRDefault="00BB6CC7" w:rsidP="00E60C8B">
      <w:pPr>
        <w:pStyle w:val="Sta"/>
      </w:pPr>
      <w:r>
        <w:t>Nejdůležitější stránky aplikace jsou</w:t>
      </w:r>
      <w:r w:rsidR="003E3D82" w:rsidRPr="003E3D82">
        <w:t xml:space="preserve"> </w:t>
      </w:r>
      <w:r w:rsidR="003E3D82" w:rsidRPr="00341526">
        <w:rPr>
          <w:b/>
          <w:bCs/>
        </w:rPr>
        <w:t>„Seznam součástek“</w:t>
      </w:r>
      <w:r w:rsidR="003E3D82" w:rsidRPr="003E3D82">
        <w:t xml:space="preserve"> a </w:t>
      </w:r>
      <w:r w:rsidR="003E3D82" w:rsidRPr="00341526">
        <w:rPr>
          <w:b/>
          <w:bCs/>
        </w:rPr>
        <w:t>„Grafické zobrazení“</w:t>
      </w:r>
      <w:r>
        <w:t>, které se používají pro spravování součástek</w:t>
      </w:r>
      <w:r w:rsidR="003E3D82" w:rsidRPr="003E3D82">
        <w:t xml:space="preserve">. Dále obsahuje sekci </w:t>
      </w:r>
      <w:r w:rsidR="003E3D82" w:rsidRPr="00341526">
        <w:rPr>
          <w:b/>
          <w:bCs/>
        </w:rPr>
        <w:t>„Můj seznam“</w:t>
      </w:r>
      <w:r w:rsidR="00B906CB">
        <w:t>, kde si lze uložit vlastní seznam součástek</w:t>
      </w:r>
      <w:r w:rsidR="003E3D82" w:rsidRPr="003E3D82">
        <w:t xml:space="preserve">, pro případné nejasnosti uživatelů </w:t>
      </w:r>
      <w:r w:rsidR="003E3D82" w:rsidRPr="00341526">
        <w:rPr>
          <w:b/>
          <w:bCs/>
        </w:rPr>
        <w:t>„Manuál“</w:t>
      </w:r>
      <w:r w:rsidR="003E3D82" w:rsidRPr="003E3D82">
        <w:t xml:space="preserve"> a pro nastavování aplikace sekci </w:t>
      </w:r>
      <w:r w:rsidR="003E3D82" w:rsidRPr="00341526">
        <w:rPr>
          <w:b/>
          <w:bCs/>
        </w:rPr>
        <w:t>„Administrace“</w:t>
      </w:r>
      <w:r w:rsidR="003E3D82" w:rsidRPr="003E3D82">
        <w:t>.</w:t>
      </w:r>
    </w:p>
    <w:p w14:paraId="5FB4142D" w14:textId="4A47CB45" w:rsidR="001A43DE" w:rsidRDefault="00CD62F7" w:rsidP="00411E8C">
      <w:pPr>
        <w:pStyle w:val="Podpodkapitola"/>
      </w:pPr>
      <w:r>
        <w:lastRenderedPageBreak/>
        <w:t>Seznam součástek</w:t>
      </w:r>
    </w:p>
    <w:p w14:paraId="1E718235" w14:textId="13D2ACC0" w:rsidR="000F07B5" w:rsidRDefault="00341526" w:rsidP="00E60C8B">
      <w:pPr>
        <w:pStyle w:val="Sta"/>
      </w:pPr>
      <w:r>
        <w:t xml:space="preserve">Pokud uživatel zná název </w:t>
      </w:r>
      <w:r w:rsidR="00FD62FB">
        <w:t xml:space="preserve">součástky a potřebuje zjistit její pozici na stěně, použije tuto část aplikace. </w:t>
      </w:r>
      <w:r w:rsidR="00E54E69">
        <w:t>Hlavní částí stránky je vlastní full-text vyhledávací systém. Lze vyhledávat podle více parametrů anebo hledat jen v určité kategorii součástek.</w:t>
      </w:r>
      <w:r w:rsidR="00B56CE8">
        <w:t xml:space="preserve"> Výsledek vyhledávání je poté zformátován do tabulky se všemi dostupnými informacemi o součástce</w:t>
      </w:r>
      <w:r w:rsidR="00B1476D">
        <w:t>.</w:t>
      </w:r>
    </w:p>
    <w:p w14:paraId="2D6262A1" w14:textId="06A8A11D" w:rsidR="006B745F" w:rsidRDefault="006B745F">
      <w:pPr>
        <w:pStyle w:val="Podpodkapitola"/>
      </w:pPr>
      <w:bookmarkStart w:id="3" w:name="_Toc286557234"/>
      <w:bookmarkStart w:id="4" w:name="_Toc286561887"/>
      <w:bookmarkStart w:id="5" w:name="_Toc459976521"/>
      <w:r>
        <w:t>Grafické zobrazení</w:t>
      </w:r>
    </w:p>
    <w:p w14:paraId="10ECFEE1" w14:textId="0BA10D48" w:rsidR="005A45BF" w:rsidRDefault="005A45BF" w:rsidP="005A45BF">
      <w:pPr>
        <w:pStyle w:val="Sta"/>
      </w:pPr>
      <w:r>
        <w:t>Naopak, v případě, že uživatel zná pozici součástky a potřebuje nalézt její jméno, popř. ji upravit, použije tuto část aplikace. Grafické zobrazení slouží jako elektronická vizualizace stěny, tudíž by měla vypadat stejně, jako když se uživatel na stěnu</w:t>
      </w:r>
      <w:r w:rsidR="00AA68BE">
        <w:t xml:space="preserve"> kouká fyzicky.</w:t>
      </w:r>
      <w:r w:rsidR="00AE5785">
        <w:t xml:space="preserve"> Po kliknutí na konkrétní skříňku se zobrazí detail, kde jsou vidět již jednotlivé šuplíky.</w:t>
      </w:r>
    </w:p>
    <w:p w14:paraId="3C873F79" w14:textId="3BE68CF6" w:rsidR="00A761DC" w:rsidRPr="005A45BF" w:rsidRDefault="00A761DC" w:rsidP="005A45BF">
      <w:pPr>
        <w:pStyle w:val="Sta"/>
      </w:pPr>
      <w:r>
        <w:t xml:space="preserve">Tři základní způsoby skladování součástek jsou v grafickém zobrazení odděleny barevně. </w:t>
      </w:r>
      <w:r w:rsidRPr="00A761DC">
        <w:rPr>
          <w:color w:val="FF0000"/>
        </w:rPr>
        <w:t xml:space="preserve">Červená </w:t>
      </w:r>
      <w:r>
        <w:t xml:space="preserve">barva značí klasické součástky na stěně, uložené v šuplících. </w:t>
      </w:r>
      <w:r w:rsidRPr="00A761DC">
        <w:rPr>
          <w:color w:val="0070C0"/>
        </w:rPr>
        <w:t xml:space="preserve">Modrá </w:t>
      </w:r>
      <w:r>
        <w:t xml:space="preserve">barva značí stejné skříňky jako jsou na stěně, ovšem na posuvných stojanech. </w:t>
      </w:r>
      <w:r w:rsidRPr="00A761DC">
        <w:rPr>
          <w:color w:val="00B050"/>
        </w:rPr>
        <w:t xml:space="preserve">Zelená </w:t>
      </w:r>
      <w:r>
        <w:t>barva značí uložení součástek v přepravkách a na kotoučích ve skladové místnosti.</w:t>
      </w:r>
    </w:p>
    <w:p w14:paraId="4A796255" w14:textId="53EBF66C" w:rsidR="009171BA" w:rsidRDefault="009171BA">
      <w:pPr>
        <w:pStyle w:val="Podpodkapitola"/>
      </w:pPr>
      <w:r>
        <w:t>Můj seznam</w:t>
      </w:r>
    </w:p>
    <w:p w14:paraId="1E596162" w14:textId="71B5D3B5" w:rsidR="009171BA" w:rsidRPr="009171BA" w:rsidRDefault="009171BA" w:rsidP="009171BA">
      <w:pPr>
        <w:pStyle w:val="Sta"/>
      </w:pPr>
      <w:r>
        <w:t>Myšlenka za touto částí aplikace je taková, že si uživatel ve své kanceláři do seznamu přidá součástky, které potřebuje, poté přijde k součástkové základně a na tabletu vedle si zobrazí svůj seznam. Podle něj si poté může součástky pohodlně najít a nemusí si je pokaždé psát na kus papíru.</w:t>
      </w:r>
    </w:p>
    <w:p w14:paraId="2BF90C2E" w14:textId="29059D19" w:rsidR="008B60C0" w:rsidRDefault="008B60C0">
      <w:pPr>
        <w:pStyle w:val="Podpodkapitola"/>
      </w:pPr>
      <w:r>
        <w:t>Administrace</w:t>
      </w:r>
    </w:p>
    <w:p w14:paraId="57688B97" w14:textId="293E5338" w:rsidR="00522CAD" w:rsidRPr="00522CAD" w:rsidRDefault="00522CAD" w:rsidP="00522CAD">
      <w:pPr>
        <w:pStyle w:val="Sta"/>
      </w:pPr>
      <w:r>
        <w:t>Do administrace mají přístup pouze určení uživatelé, kteří se o systém starají</w:t>
      </w:r>
      <w:r w:rsidR="00F0779D">
        <w:t>.</w:t>
      </w:r>
      <w:r w:rsidR="009F59A1">
        <w:t xml:space="preserve"> Lze zde nastavovat některé parametry aplikace, přidávat nové přepravky do skladu, testovat aplikaci jako uživatel bez administračních práv, měnit práva jiných uživatelů a především se starat o nahlašovací systém</w:t>
      </w:r>
      <w:r w:rsidR="00A16087">
        <w:t xml:space="preserve"> šuplíků</w:t>
      </w:r>
      <w:r w:rsidR="009F59A1">
        <w:t>.</w:t>
      </w:r>
    </w:p>
    <w:p w14:paraId="6C6F10C7" w14:textId="77777777" w:rsidR="008B60C0" w:rsidRPr="008B60C0" w:rsidRDefault="008B60C0" w:rsidP="008B60C0">
      <w:pPr>
        <w:pStyle w:val="Sta"/>
      </w:pPr>
    </w:p>
    <w:bookmarkEnd w:id="3"/>
    <w:bookmarkEnd w:id="4"/>
    <w:bookmarkEnd w:id="5"/>
    <w:p w14:paraId="60370916" w14:textId="6F313987" w:rsidR="001A43DE" w:rsidRDefault="001453C7" w:rsidP="00411E8C">
      <w:pPr>
        <w:pStyle w:val="Kapitola"/>
      </w:pPr>
      <w:r>
        <w:lastRenderedPageBreak/>
        <w:t>Požadavky na systém</w:t>
      </w:r>
    </w:p>
    <w:p w14:paraId="4E78D100" w14:textId="72C7750F" w:rsidR="00FA1C86" w:rsidRPr="00FA1C86" w:rsidRDefault="00FA1C86" w:rsidP="00FA1C86">
      <w:pPr>
        <w:pStyle w:val="Sta"/>
      </w:pPr>
      <w:r>
        <w:t xml:space="preserve">Požadavky byly zadávány ze dvou stran. Tou první byl šéf oddělení Prototypová dílná vývoje, který zadával jednotlivé funkce aplikace, které očekávají. Úkolem bylo vytvořit databázový systém, </w:t>
      </w:r>
      <w:r w:rsidR="008744AC">
        <w:t>ve kterém</w:t>
      </w:r>
      <w:r>
        <w:t xml:space="preserve"> půjdou evidovat součástky, nahlašovat je v případě vyprázdnění šuplíku a vyhledávat v nich. </w:t>
      </w:r>
      <w:r w:rsidR="008744AC">
        <w:t xml:space="preserve">Pokud to bude možné, grafické vyobrazení celé aplikace bude jen bonusem. Celkové zadání jsem si mohl dost upravit podle svých potřeb, stačilo to jen prokonzultovat se zadavatelem. </w:t>
      </w:r>
      <w:r>
        <w:t xml:space="preserve">Postupem času se přidaly další funkce, které se používáním aplikace ukázaly jako potřebné. Druhou </w:t>
      </w:r>
      <w:r w:rsidR="00F13AB7">
        <w:t xml:space="preserve">zadávající </w:t>
      </w:r>
      <w:r>
        <w:t>stranou bylo IT oddělení firmy, které zadávalo aplikaci</w:t>
      </w:r>
      <w:r w:rsidR="00BA1FA3">
        <w:t xml:space="preserve"> </w:t>
      </w:r>
      <w:r>
        <w:t xml:space="preserve">z funkční stránky </w:t>
      </w:r>
      <w:r w:rsidR="00F02406">
        <w:t>– v</w:t>
      </w:r>
      <w:r>
        <w:t xml:space="preserve"> jakém jazyce má být naprogramována, jaké technologie mohu použít a jak projekt </w:t>
      </w:r>
      <w:r w:rsidR="00AA18B3">
        <w:t>nahrát</w:t>
      </w:r>
      <w:r>
        <w:t xml:space="preserve"> na live server.</w:t>
      </w:r>
    </w:p>
    <w:p w14:paraId="25612BE3" w14:textId="72E1B0BF" w:rsidR="005A62F9" w:rsidRDefault="00DE56F6" w:rsidP="005A62F9">
      <w:pPr>
        <w:pStyle w:val="Podkapitola"/>
      </w:pPr>
      <w:r>
        <w:t>Autentifikační modul</w:t>
      </w:r>
      <w:r w:rsidR="00F02406">
        <w:t xml:space="preserve"> a uživatelské API</w:t>
      </w:r>
    </w:p>
    <w:p w14:paraId="34A1A796" w14:textId="7A4DDC12" w:rsidR="009153C2" w:rsidRDefault="009153C2" w:rsidP="009153C2">
      <w:pPr>
        <w:pStyle w:val="Sta"/>
      </w:pPr>
      <w:r>
        <w:t xml:space="preserve">K přihlašování uživatelů, kteří aplikaci používají jsem využil autentifikační modul již vytvořený a používaný od Jablotronu. </w:t>
      </w:r>
      <w:r w:rsidR="00F02406">
        <w:t>Jde o custom Middleware, který detekuje přihlášení do interního aplikačního portálu podle cookies. V případě, že je uživatel přihlášen, tak jeho údaje uloží do session, aby byly použitelné v celé aplikaci. V opačném případě přesměruje uživatele na přihlašovací stránku mimo mou aplikaci.</w:t>
      </w:r>
    </w:p>
    <w:p w14:paraId="1800A796" w14:textId="2CA12454" w:rsidR="00B06110" w:rsidRDefault="00B06110" w:rsidP="009153C2">
      <w:pPr>
        <w:pStyle w:val="Sta"/>
      </w:pPr>
      <w:r>
        <w:t xml:space="preserve">Další mnou nevytvořená věc použitá v aplikaci je API pro zjištění informací o </w:t>
      </w:r>
      <w:r w:rsidR="00C30BF7">
        <w:t>uživatelích</w:t>
      </w:r>
      <w:r>
        <w:t xml:space="preserve">. </w:t>
      </w:r>
      <w:r w:rsidR="00C30BF7">
        <w:t>Podle unikátního čísla uživatele o něm mohu zjistit informace jako jeho jméno, mail, nadřízené aj.</w:t>
      </w:r>
    </w:p>
    <w:p w14:paraId="3CFB7B10" w14:textId="71CA9692" w:rsidR="002846A0" w:rsidRDefault="002846A0" w:rsidP="002846A0">
      <w:pPr>
        <w:pStyle w:val="Podkapitola"/>
      </w:pPr>
      <w:r>
        <w:t>Git</w:t>
      </w:r>
    </w:p>
    <w:p w14:paraId="3D99F390" w14:textId="633C9479" w:rsidR="008744AC" w:rsidRDefault="002846A0" w:rsidP="00A43439">
      <w:pPr>
        <w:pStyle w:val="Sta"/>
      </w:pPr>
      <w:r>
        <w:t xml:space="preserve">Celý projekt je od začátku vývoje uložen na soukromém GitLabu pro </w:t>
      </w:r>
      <w:proofErr w:type="spellStart"/>
      <w:r>
        <w:t>Jablotron</w:t>
      </w:r>
      <w:proofErr w:type="spellEnd"/>
      <w:r w:rsidR="008B0951">
        <w:t>. Díky tomu lze dohledat historii commitů a jednotlivé změny</w:t>
      </w:r>
      <w:r w:rsidR="003413D9">
        <w:t xml:space="preserve"> v kódu. </w:t>
      </w:r>
      <w:r w:rsidR="00516C70">
        <w:t>Počet commitů do repozitáře se pohybuje kolem stovky, v průběhu vývoje byl taktéž vytvořen branch „</w:t>
      </w:r>
      <w:proofErr w:type="spellStart"/>
      <w:r w:rsidR="00516C70">
        <w:t>dev</w:t>
      </w:r>
      <w:proofErr w:type="spellEnd"/>
      <w:r w:rsidR="00516C70">
        <w:t>“ pro testování nových funkcí.</w:t>
      </w:r>
    </w:p>
    <w:p w14:paraId="2618BE99" w14:textId="5DA27201" w:rsidR="00367B3F" w:rsidRDefault="00367B3F" w:rsidP="00367B3F">
      <w:pPr>
        <w:pStyle w:val="Kapitola"/>
      </w:pPr>
      <w:r>
        <w:lastRenderedPageBreak/>
        <w:t>Framework Laravel</w:t>
      </w:r>
    </w:p>
    <w:p w14:paraId="3BFC7B70" w14:textId="60C7D9C1" w:rsidR="00D24173" w:rsidRDefault="00D24173" w:rsidP="00D24173">
      <w:pPr>
        <w:pStyle w:val="Sta"/>
      </w:pPr>
      <w:r>
        <w:t>Díky frameworku Laravel bylo vytvoření celé práce jednodušší a jeho funkce ušetřily spoustu času. Jde o lepší řešení i do budoucna, protože je kód přehlednější – lépe se v něm tedy vyzná i někdo jiný, kdo by ho chtěl v budoucnu upravovat.</w:t>
      </w:r>
      <w:r w:rsidR="004F4D39">
        <w:t xml:space="preserve"> Laravel je MVC framework, to znamená že používá architekturu Model-View-Controller. Díky takovému rozdělení dokáže aplikace rozlišit jednotlivé logické části.</w:t>
      </w:r>
    </w:p>
    <w:p w14:paraId="78DDAD3D" w14:textId="331C729D" w:rsidR="00D2754E" w:rsidRDefault="00D2754E" w:rsidP="00D2754E">
      <w:pPr>
        <w:pStyle w:val="Podkapitola"/>
      </w:pPr>
      <w:r>
        <w:t>Controller</w:t>
      </w:r>
    </w:p>
    <w:p w14:paraId="6565C8C6" w14:textId="1668C982" w:rsidR="00D2754E" w:rsidRDefault="00D2754E" w:rsidP="00D2754E">
      <w:pPr>
        <w:pStyle w:val="Sta"/>
      </w:pPr>
      <w:r>
        <w:t xml:space="preserve">Stará se o komunikaci uživatele s aplikací. Přichází do něj požadavky od routeru na jednotlivé funkce. Tyto funkce zpracují uživatelův požadavek a předají ho do View, který vrací uživateli jako výsledek. </w:t>
      </w:r>
      <w:r w:rsidR="009748DB">
        <w:t xml:space="preserve">V aplikaci mám logiku, že každý View má svůj Controller s příslušnými metodami pro zpracování </w:t>
      </w:r>
      <w:r w:rsidR="008D2B30">
        <w:t>dat.</w:t>
      </w:r>
    </w:p>
    <w:p w14:paraId="4D072E9B" w14:textId="6AC93800" w:rsidR="00235103" w:rsidRDefault="00235103" w:rsidP="00235103">
      <w:pPr>
        <w:pStyle w:val="Podkapitola"/>
      </w:pPr>
      <w:r>
        <w:t>View</w:t>
      </w:r>
    </w:p>
    <w:p w14:paraId="1ED80FE5" w14:textId="02C201A8" w:rsidR="00224974" w:rsidRDefault="00CF43FC" w:rsidP="00224974">
      <w:pPr>
        <w:pStyle w:val="Sta"/>
      </w:pPr>
      <w:r>
        <w:t>Jde o blade šablonu s HTML kódem. Může dostat od Controlleru nějaká data jako parametry, ty poté zobrazí. Díky blade šabloně lze používat v kódu PHP</w:t>
      </w:r>
      <w:r w:rsidR="00E14060">
        <w:t xml:space="preserve"> tagy</w:t>
      </w:r>
      <w:r>
        <w:t xml:space="preserve"> ve zjednodušené formě, která je přehlednější společně s HTML kódem. Blade kód se poté převádí</w:t>
      </w:r>
      <w:r w:rsidR="00E14060">
        <w:t xml:space="preserve"> na čisté PHP.</w:t>
      </w:r>
    </w:p>
    <w:p w14:paraId="67C629F3" w14:textId="636D07E8" w:rsidR="00B630A6" w:rsidRDefault="00B630A6" w:rsidP="00B630A6">
      <w:pPr>
        <w:pStyle w:val="Podkapitola"/>
      </w:pPr>
      <w:r>
        <w:t>Model</w:t>
      </w:r>
    </w:p>
    <w:p w14:paraId="575A1434" w14:textId="689203F9" w:rsidR="004F4D39" w:rsidRDefault="00B630A6" w:rsidP="00AD1DF8">
      <w:pPr>
        <w:pStyle w:val="Sta"/>
      </w:pPr>
      <w:r>
        <w:t xml:space="preserve">Fungují zpravidla jako zprostředkovatelé připojení k databázi. Logika modelu je taková, že jeden model představuje </w:t>
      </w:r>
      <w:r w:rsidR="00553080">
        <w:t>jednu databázovou tabulku</w:t>
      </w:r>
      <w:r w:rsidR="00744B7F">
        <w:t xml:space="preserve"> a instance tohoto modelu je jeden záznam v této tabulce</w:t>
      </w:r>
      <w:r>
        <w:t>. Když tedy chceme vytvořit nový záznam v databázi, vytvoříme novou instanci modelu a použijeme na něj metodu pro uložení. Podobným způsobem se dají i záznamy upravovat, či mazat.</w:t>
      </w:r>
    </w:p>
    <w:p w14:paraId="13101D1E" w14:textId="5B328DBC" w:rsidR="00AD1DF8" w:rsidRDefault="00AD1DF8" w:rsidP="00AD1DF8">
      <w:pPr>
        <w:pStyle w:val="Podkapitola"/>
      </w:pPr>
      <w:r>
        <w:t>Routování</w:t>
      </w:r>
    </w:p>
    <w:p w14:paraId="3D743938" w14:textId="4FAAF18F" w:rsidR="002A0A1F" w:rsidRDefault="002A0A1F" w:rsidP="002A0A1F">
      <w:pPr>
        <w:pStyle w:val="Sta"/>
      </w:pPr>
      <w:r>
        <w:t xml:space="preserve">O to, aby uživatel dostal </w:t>
      </w:r>
      <w:r w:rsidR="0087605D">
        <w:t>data,</w:t>
      </w:r>
      <w:r>
        <w:t xml:space="preserve"> o jaké si žádá se stará soubor „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>
        <w:t xml:space="preserve">“. V něm jsou </w:t>
      </w:r>
      <w:r w:rsidR="0087605D">
        <w:t>vypsané jednotlivé URL adresy aplikace a každá má přiřazenou metodu v Controlleru, která se volá při zadání dané aplikace.</w:t>
      </w:r>
      <w:r w:rsidR="007A5865">
        <w:t xml:space="preserve"> Jsou zde také rozlišené GET a POST metody, podle způsobu předání dat.</w:t>
      </w:r>
    </w:p>
    <w:p w14:paraId="6C01D130" w14:textId="6140A4AE" w:rsidR="007A5865" w:rsidRDefault="00311D15" w:rsidP="00553080">
      <w:pPr>
        <w:pStyle w:val="Podkapitola"/>
      </w:pPr>
      <w:r>
        <w:lastRenderedPageBreak/>
        <w:t>Příkazy</w:t>
      </w:r>
    </w:p>
    <w:p w14:paraId="07FA7E95" w14:textId="12532DC9" w:rsidR="00311D15" w:rsidRDefault="00311D15" w:rsidP="00311D15">
      <w:pPr>
        <w:pStyle w:val="Sta"/>
      </w:pPr>
      <w:r>
        <w:t xml:space="preserve">Celý Laravel se spouští a ovládá přes příkazy v příkazové řádce. Pro zjednodušení používání </w:t>
      </w:r>
      <w:r w:rsidR="00825F21">
        <w:t>framework umožňuje i</w:t>
      </w:r>
      <w:r>
        <w:t xml:space="preserve"> vytvoř</w:t>
      </w:r>
      <w:r w:rsidR="00825F21">
        <w:t>ení</w:t>
      </w:r>
      <w:r>
        <w:t xml:space="preserve"> sv</w:t>
      </w:r>
      <w:r w:rsidR="00825F21">
        <w:t>ých</w:t>
      </w:r>
      <w:r>
        <w:t xml:space="preserve"> příkaz</w:t>
      </w:r>
      <w:r w:rsidR="00825F21">
        <w:t>ů</w:t>
      </w:r>
      <w:r w:rsidR="00ED57B4">
        <w:t xml:space="preserve">. V aplikaci jsem vytvořil </w:t>
      </w:r>
      <w:r w:rsidR="00825F21">
        <w:t xml:space="preserve">celkem </w:t>
      </w:r>
      <w:r w:rsidR="000B0CC8">
        <w:t>3</w:t>
      </w:r>
      <w:r w:rsidR="00825F21">
        <w:t xml:space="preserve"> </w:t>
      </w:r>
      <w:r w:rsidR="000B0CC8">
        <w:t>nové příkazy</w:t>
      </w:r>
      <w:r w:rsidR="00825F21">
        <w:t>.</w:t>
      </w:r>
    </w:p>
    <w:p w14:paraId="3ADA08AE" w14:textId="50B814F6" w:rsidR="00825F21" w:rsidRDefault="00E76B04" w:rsidP="00825F21">
      <w:pPr>
        <w:pStyle w:val="Sta"/>
        <w:numPr>
          <w:ilvl w:val="0"/>
          <w:numId w:val="23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generate:tags</w:t>
      </w:r>
      <w:proofErr w:type="spellEnd"/>
    </w:p>
    <w:p w14:paraId="0177ED4F" w14:textId="68A6A878" w:rsidR="00825F21" w:rsidRDefault="00575602" w:rsidP="00825F21">
      <w:pPr>
        <w:pStyle w:val="Sta"/>
        <w:numPr>
          <w:ilvl w:val="0"/>
          <w:numId w:val="23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 w:rsidR="00036E52">
        <w:t xml:space="preserve"> </w:t>
      </w:r>
      <w:proofErr w:type="spellStart"/>
      <w:r w:rsidR="00036E52">
        <w:t>fill:units</w:t>
      </w:r>
      <w:proofErr w:type="spellEnd"/>
    </w:p>
    <w:p w14:paraId="30570559" w14:textId="15CD03AB" w:rsidR="00575602" w:rsidRDefault="00036E52" w:rsidP="00575602">
      <w:pPr>
        <w:pStyle w:val="Sta"/>
        <w:numPr>
          <w:ilvl w:val="0"/>
          <w:numId w:val="23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fill:dimensions</w:t>
      </w:r>
      <w:proofErr w:type="spellEnd"/>
    </w:p>
    <w:p w14:paraId="7E5EB748" w14:textId="0FAE64A0" w:rsidR="00BA6C73" w:rsidRPr="00311D15" w:rsidRDefault="00BA6C73" w:rsidP="00575602">
      <w:pPr>
        <w:pStyle w:val="Sta"/>
      </w:pPr>
      <w:r>
        <w:t>Tyto příkazy lze volat přímo z konzole a Laravel poskytuje příkaz na vygenerování šablony pro vytvoření vlastního příkazu.</w:t>
      </w:r>
    </w:p>
    <w:p w14:paraId="6875E33D" w14:textId="77777777" w:rsidR="001A43DE" w:rsidRDefault="001A43DE" w:rsidP="001A43DE">
      <w:pPr>
        <w:pStyle w:val="Neslovankapitola"/>
      </w:pPr>
      <w:bookmarkStart w:id="6" w:name="_Toc286557235"/>
      <w:bookmarkStart w:id="7" w:name="_Toc286561888"/>
      <w:bookmarkStart w:id="8" w:name="_Toc459976523"/>
      <w:r>
        <w:lastRenderedPageBreak/>
        <w:t>Závěr</w:t>
      </w:r>
      <w:bookmarkEnd w:id="6"/>
      <w:bookmarkEnd w:id="7"/>
      <w:bookmarkEnd w:id="8"/>
    </w:p>
    <w:p w14:paraId="0D9B76CD" w14:textId="77777777" w:rsidR="001A43DE" w:rsidRPr="001D7BF6" w:rsidRDefault="00E33E77" w:rsidP="00E60C8B">
      <w:pPr>
        <w:pStyle w:val="Sta"/>
      </w:pPr>
      <w:r w:rsidRPr="001D7BF6">
        <w:t>Tak jsem to dokázal!</w:t>
      </w:r>
      <w:r w:rsidR="001D7BF6" w:rsidRPr="001D7BF6">
        <w:t xml:space="preserve"> A teď ještě, co jsem mohl udělat jinak a jak by se dalo v práci pokračovat.</w:t>
      </w:r>
    </w:p>
    <w:p w14:paraId="20294F92" w14:textId="77777777" w:rsidR="001D7BF6" w:rsidRDefault="001D7BF6" w:rsidP="001D7BF6">
      <w:pPr>
        <w:pStyle w:val="Neslovankapitola"/>
      </w:pPr>
      <w:bookmarkStart w:id="9" w:name="_Toc459976524"/>
      <w:r>
        <w:lastRenderedPageBreak/>
        <w:t>Seznam obrázků</w:t>
      </w:r>
      <w:bookmarkEnd w:id="9"/>
    </w:p>
    <w:p w14:paraId="6BDE573F" w14:textId="77777777" w:rsidR="001D7BF6" w:rsidRPr="001D7BF6" w:rsidRDefault="00A9463C" w:rsidP="001D7BF6">
      <w:pPr>
        <w:pStyle w:val="Sta"/>
      </w:pPr>
      <w:r>
        <w:fldChar w:fldCharType="begin"/>
      </w:r>
      <w:r>
        <w:instrText xml:space="preserve"> TOC \h \z \c "Obr</w:instrText>
      </w:r>
      <w:r>
        <w:instrText xml:space="preserve">ázek" </w:instrText>
      </w:r>
      <w:r>
        <w:fldChar w:fldCharType="separate"/>
      </w:r>
      <w:r w:rsidR="001D7BF6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14:paraId="4BC60977" w14:textId="77777777" w:rsidR="00EC3F4F" w:rsidRDefault="001D7BF6" w:rsidP="001D7BF6">
      <w:pPr>
        <w:pStyle w:val="Neslovankapitola"/>
      </w:pPr>
      <w:bookmarkStart w:id="10" w:name="_Toc459976525"/>
      <w:r>
        <w:lastRenderedPageBreak/>
        <w:t>Použitá literatura</w:t>
      </w:r>
      <w:bookmarkEnd w:id="10"/>
    </w:p>
    <w:p w14:paraId="0766048F" w14:textId="77777777" w:rsidR="005A2F14" w:rsidRDefault="001D7BF6" w:rsidP="005A2F14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5A2F14">
        <w:rPr>
          <w:noProof/>
        </w:rPr>
        <w:t xml:space="preserve">1. </w:t>
      </w:r>
      <w:r w:rsidR="005A2F14">
        <w:rPr>
          <w:b/>
          <w:bCs/>
          <w:noProof/>
        </w:rPr>
        <w:t>učitelé SPŠSE.</w:t>
      </w:r>
      <w:r w:rsidR="005A2F14">
        <w:rPr>
          <w:noProof/>
        </w:rPr>
        <w:t xml:space="preserve"> Úvod. </w:t>
      </w:r>
      <w:r w:rsidR="005A2F14">
        <w:rPr>
          <w:i/>
          <w:iCs/>
          <w:noProof/>
        </w:rPr>
        <w:t xml:space="preserve">SPŠSE a VOŠ Liberec. </w:t>
      </w:r>
      <w:r w:rsidR="005A2F14">
        <w:rPr>
          <w:noProof/>
        </w:rPr>
        <w:t>[Online] 01. 09 2016. [Citace: 01. 09 2016.] https://www.pslib.cz.</w:t>
      </w:r>
    </w:p>
    <w:p w14:paraId="6FC98BC2" w14:textId="77777777" w:rsidR="001D7BF6" w:rsidRPr="001D7BF6" w:rsidRDefault="001D7BF6" w:rsidP="005A2F14">
      <w:pPr>
        <w:pStyle w:val="Sta"/>
      </w:pPr>
      <w:r>
        <w:fldChar w:fldCharType="end"/>
      </w:r>
    </w:p>
    <w:p w14:paraId="220378F4" w14:textId="77777777" w:rsidR="001D7BF6" w:rsidRDefault="001D7BF6" w:rsidP="00E60C8B">
      <w:pPr>
        <w:pStyle w:val="Sta"/>
      </w:pPr>
    </w:p>
    <w:p w14:paraId="7A43FCA2" w14:textId="77777777" w:rsidR="00EC3F4F" w:rsidRPr="00EC3F4F" w:rsidRDefault="00EC3F4F" w:rsidP="00E60C8B">
      <w:pPr>
        <w:pStyle w:val="Sta"/>
        <w:sectPr w:rsidR="00EC3F4F" w:rsidRPr="00EC3F4F" w:rsidSect="00E33E77">
          <w:headerReference w:type="even" r:id="rId12"/>
          <w:footerReference w:type="default" r:id="rId13"/>
          <w:pgSz w:w="11907" w:h="16840" w:code="9"/>
          <w:pgMar w:top="899" w:right="1418" w:bottom="1078" w:left="1418" w:header="709" w:footer="709" w:gutter="0"/>
          <w:pgNumType w:start="1"/>
          <w:cols w:space="708"/>
          <w:docGrid w:linePitch="360"/>
        </w:sectPr>
      </w:pPr>
    </w:p>
    <w:p w14:paraId="1D3FC472" w14:textId="77777777" w:rsidR="00A30F80" w:rsidRDefault="001D7BF6" w:rsidP="00A30F80">
      <w:pPr>
        <w:pStyle w:val="Ploha"/>
      </w:pPr>
      <w:bookmarkStart w:id="11" w:name="_Toc459976526"/>
      <w:r>
        <w:lastRenderedPageBreak/>
        <w:t>Seznam přiložených souborů</w:t>
      </w:r>
      <w:bookmarkEnd w:id="11"/>
    </w:p>
    <w:p w14:paraId="32600AFA" w14:textId="77777777" w:rsidR="008A58B3" w:rsidRDefault="008A58B3" w:rsidP="00E60C8B">
      <w:pPr>
        <w:pStyle w:val="Sta"/>
      </w:pPr>
      <w:r>
        <w:t>Text</w:t>
      </w:r>
    </w:p>
    <w:p w14:paraId="2991F030" w14:textId="77777777" w:rsidR="008A58B3" w:rsidRPr="00A30F80" w:rsidRDefault="008A58B3" w:rsidP="008A58B3">
      <w:pPr>
        <w:pStyle w:val="Ploha"/>
      </w:pPr>
      <w:bookmarkStart w:id="12" w:name="_Toc459976527"/>
      <w:r>
        <w:lastRenderedPageBreak/>
        <w:t>Další příloha</w:t>
      </w:r>
      <w:bookmarkEnd w:id="12"/>
    </w:p>
    <w:sectPr w:rsidR="008A58B3" w:rsidRPr="00A30F80" w:rsidSect="00E33E77">
      <w:footerReference w:type="default" r:id="rId14"/>
      <w:pgSz w:w="11907" w:h="16840" w:code="9"/>
      <w:pgMar w:top="899" w:right="1418" w:bottom="107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66787" w14:textId="77777777" w:rsidR="00A9463C" w:rsidRDefault="00A9463C">
      <w:r>
        <w:separator/>
      </w:r>
    </w:p>
  </w:endnote>
  <w:endnote w:type="continuationSeparator" w:id="0">
    <w:p w14:paraId="0331F51B" w14:textId="77777777" w:rsidR="00A9463C" w:rsidRDefault="00A9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D7ACB" w14:textId="77777777" w:rsidR="005561FB" w:rsidRDefault="005561FB">
    <w:pPr>
      <w:pStyle w:val="Zpa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0D096" w14:textId="77777777" w:rsidR="007A1263" w:rsidRDefault="005561FB" w:rsidP="003E5E15">
    <w:pPr>
      <w:pStyle w:val="Zpa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328A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5BAEC" w14:textId="77777777" w:rsidR="00EC3F4F" w:rsidRDefault="00EC3F4F" w:rsidP="003E5E15">
    <w:pPr>
      <w:pStyle w:val="Zpat"/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48328A">
      <w:rPr>
        <w:noProof/>
      </w:rPr>
      <w:t>II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004E3" w14:textId="77777777" w:rsidR="00A9463C" w:rsidRDefault="00A9463C">
      <w:r>
        <w:separator/>
      </w:r>
    </w:p>
  </w:footnote>
  <w:footnote w:type="continuationSeparator" w:id="0">
    <w:p w14:paraId="46300BC0" w14:textId="77777777" w:rsidR="00A9463C" w:rsidRDefault="00A9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2994E" w14:textId="77777777" w:rsidR="005561FB" w:rsidRDefault="00A9463C">
    <w:pPr>
      <w:pStyle w:val="Zhlav"/>
    </w:pPr>
    <w:r>
      <w:fldChar w:fldCharType="begin"/>
    </w:r>
    <w:r>
      <w:instrText xml:space="preserve"> TITLE   \* MERGEFORMAT </w:instrText>
    </w:r>
    <w:r>
      <w:fldChar w:fldCharType="separate"/>
    </w:r>
    <w:r w:rsidR="003B776D">
      <w:t>Šablona dokumentu MP/RP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E1EF2" w14:textId="77777777" w:rsidR="00965687" w:rsidRDefault="009656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A7A"/>
    <w:multiLevelType w:val="hybridMultilevel"/>
    <w:tmpl w:val="F5F8C530"/>
    <w:lvl w:ilvl="0" w:tplc="C62C3FB2">
      <w:start w:val="1"/>
      <w:numFmt w:val="upperLetter"/>
      <w:pStyle w:val="Ploha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3518"/>
    <w:multiLevelType w:val="multilevel"/>
    <w:tmpl w:val="C958B55C"/>
    <w:styleLink w:val="seznam-odrky"/>
    <w:lvl w:ilvl="0">
      <w:start w:val="1"/>
      <w:numFmt w:val="bullet"/>
      <w:lvlText w:val="–"/>
      <w:lvlJc w:val="left"/>
      <w:pPr>
        <w:ind w:left="851" w:hanging="567"/>
      </w:pPr>
      <w:rPr>
        <w:rFonts w:ascii="Cambria" w:hAnsi="Cambria" w:hint="default"/>
        <w:sz w:val="24"/>
      </w:rPr>
    </w:lvl>
    <w:lvl w:ilvl="1">
      <w:start w:val="1"/>
      <w:numFmt w:val="bullet"/>
      <w:lvlText w:val="–"/>
      <w:lvlJc w:val="left"/>
      <w:pPr>
        <w:ind w:left="1418" w:hanging="567"/>
      </w:pPr>
      <w:rPr>
        <w:rFonts w:ascii="Cambria" w:hAnsi="Cambria" w:hint="default"/>
      </w:rPr>
    </w:lvl>
    <w:lvl w:ilvl="2">
      <w:start w:val="1"/>
      <w:numFmt w:val="bullet"/>
      <w:lvlText w:val="–"/>
      <w:lvlJc w:val="left"/>
      <w:pPr>
        <w:ind w:left="1985" w:hanging="567"/>
      </w:pPr>
      <w:rPr>
        <w:rFonts w:ascii="Cambria" w:hAnsi="Cambria" w:hint="default"/>
      </w:rPr>
    </w:lvl>
    <w:lvl w:ilvl="3">
      <w:start w:val="1"/>
      <w:numFmt w:val="bullet"/>
      <w:lvlText w:val="–"/>
      <w:lvlJc w:val="left"/>
      <w:pPr>
        <w:ind w:left="2552" w:hanging="567"/>
      </w:pPr>
      <w:rPr>
        <w:rFonts w:ascii="Cambria" w:hAnsi="Cambria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445"/>
    <w:multiLevelType w:val="multilevel"/>
    <w:tmpl w:val="912A84C8"/>
    <w:numStyleLink w:val="slaKapitol"/>
  </w:abstractNum>
  <w:abstractNum w:abstractNumId="3" w15:restartNumberingAfterBreak="0">
    <w:nsid w:val="0EF04CE1"/>
    <w:multiLevelType w:val="multilevel"/>
    <w:tmpl w:val="0D548B94"/>
    <w:styleLink w:val="selnseznam"/>
    <w:lvl w:ilvl="0">
      <w:start w:val="1"/>
      <w:numFmt w:val="decimal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18"/>
        </w:tabs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5081B02"/>
    <w:multiLevelType w:val="multilevel"/>
    <w:tmpl w:val="8B2C87D4"/>
    <w:styleLink w:val="seznam-abecedn"/>
    <w:lvl w:ilvl="0">
      <w:start w:val="1"/>
      <w:numFmt w:val="lowerLetter"/>
      <w:lvlText w:val="%1)"/>
      <w:lvlJc w:val="left"/>
      <w:pPr>
        <w:ind w:left="851" w:hanging="567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B0545F9"/>
    <w:multiLevelType w:val="multilevel"/>
    <w:tmpl w:val="3FA4C320"/>
    <w:numStyleLink w:val="seznam-slovan"/>
  </w:abstractNum>
  <w:abstractNum w:abstractNumId="6" w15:restartNumberingAfterBreak="0">
    <w:nsid w:val="1B3E3E97"/>
    <w:multiLevelType w:val="multilevel"/>
    <w:tmpl w:val="3FA4C320"/>
    <w:styleLink w:val="seznam-slovan"/>
    <w:lvl w:ilvl="0">
      <w:start w:val="1"/>
      <w:numFmt w:val="decimal"/>
      <w:lvlText w:val="%1)"/>
      <w:lvlJc w:val="left"/>
      <w:pPr>
        <w:ind w:left="851" w:hanging="567"/>
      </w:pPr>
      <w:rPr>
        <w:rFonts w:ascii="Cambria" w:hAnsi="Cambria" w:hint="default"/>
        <w:color w:val="000000"/>
        <w:sz w:val="24"/>
      </w:rPr>
    </w:lvl>
    <w:lvl w:ilvl="1">
      <w:start w:val="1"/>
      <w:numFmt w:val="upperRoman"/>
      <w:lvlText w:val="%2)"/>
      <w:lvlJc w:val="left"/>
      <w:pPr>
        <w:ind w:left="1418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5F439B4"/>
    <w:multiLevelType w:val="multilevel"/>
    <w:tmpl w:val="912A84C8"/>
    <w:styleLink w:val="slaKapitol"/>
    <w:lvl w:ilvl="0">
      <w:start w:val="1"/>
      <w:numFmt w:val="decimal"/>
      <w:pStyle w:val="Kapitola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Podkapitola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Podpodkapitola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24B15A9"/>
    <w:multiLevelType w:val="multilevel"/>
    <w:tmpl w:val="0D548B94"/>
    <w:numStyleLink w:val="selnseznam"/>
  </w:abstractNum>
  <w:abstractNum w:abstractNumId="9" w15:restartNumberingAfterBreak="0">
    <w:nsid w:val="336B5013"/>
    <w:multiLevelType w:val="multilevel"/>
    <w:tmpl w:val="0D548B94"/>
    <w:numStyleLink w:val="selnseznam"/>
  </w:abstractNum>
  <w:abstractNum w:abstractNumId="10" w15:restartNumberingAfterBreak="0">
    <w:nsid w:val="372549C1"/>
    <w:multiLevelType w:val="multilevel"/>
    <w:tmpl w:val="C958B55C"/>
    <w:numStyleLink w:val="seznam-odrky"/>
  </w:abstractNum>
  <w:abstractNum w:abstractNumId="11" w15:restartNumberingAfterBreak="0">
    <w:nsid w:val="3E5F0EB8"/>
    <w:multiLevelType w:val="hybridMultilevel"/>
    <w:tmpl w:val="BDF849F0"/>
    <w:lvl w:ilvl="0" w:tplc="0F546E9A">
      <w:start w:val="1"/>
      <w:numFmt w:val="decimal"/>
      <w:pStyle w:val="Zdroj"/>
      <w:lvlText w:val="[%1]"/>
      <w:lvlJc w:val="left"/>
      <w:pPr>
        <w:ind w:left="128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3C52B8E"/>
    <w:multiLevelType w:val="multilevel"/>
    <w:tmpl w:val="8B2C87D4"/>
    <w:numStyleLink w:val="seznam-abecedn"/>
  </w:abstractNum>
  <w:abstractNum w:abstractNumId="13" w15:restartNumberingAfterBreak="0">
    <w:nsid w:val="45273C7F"/>
    <w:multiLevelType w:val="multilevel"/>
    <w:tmpl w:val="56A8012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B61AF"/>
    <w:multiLevelType w:val="hybridMultilevel"/>
    <w:tmpl w:val="84CAB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0D48"/>
    <w:multiLevelType w:val="multilevel"/>
    <w:tmpl w:val="912A84C8"/>
    <w:numStyleLink w:val="slaKapitol"/>
  </w:abstractNum>
  <w:abstractNum w:abstractNumId="16" w15:restartNumberingAfterBreak="0">
    <w:nsid w:val="6756147F"/>
    <w:multiLevelType w:val="multilevel"/>
    <w:tmpl w:val="3FA4C320"/>
    <w:numStyleLink w:val="seznam-slovan"/>
  </w:abstractNum>
  <w:abstractNum w:abstractNumId="17" w15:restartNumberingAfterBreak="0">
    <w:nsid w:val="6CAD70F3"/>
    <w:multiLevelType w:val="multilevel"/>
    <w:tmpl w:val="4B0458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8C9044C"/>
    <w:multiLevelType w:val="multilevel"/>
    <w:tmpl w:val="8A58E52E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8DB4BB6"/>
    <w:multiLevelType w:val="multilevel"/>
    <w:tmpl w:val="3FA4C320"/>
    <w:numStyleLink w:val="seznam-slovan"/>
  </w:abstractNum>
  <w:abstractNum w:abstractNumId="20" w15:restartNumberingAfterBreak="0">
    <w:nsid w:val="7BE56500"/>
    <w:multiLevelType w:val="multilevel"/>
    <w:tmpl w:val="3FA4C320"/>
    <w:numStyleLink w:val="seznam-slovan"/>
  </w:abstractNum>
  <w:num w:numId="1">
    <w:abstractNumId w:val="18"/>
  </w:num>
  <w:num w:numId="2">
    <w:abstractNumId w:val="4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2"/>
  </w:num>
  <w:num w:numId="12">
    <w:abstractNumId w:val="15"/>
  </w:num>
  <w:num w:numId="13">
    <w:abstractNumId w:val="6"/>
  </w:num>
  <w:num w:numId="14">
    <w:abstractNumId w:val="9"/>
  </w:num>
  <w:num w:numId="15">
    <w:abstractNumId w:val="16"/>
  </w:num>
  <w:num w:numId="16">
    <w:abstractNumId w:val="20"/>
  </w:num>
  <w:num w:numId="17">
    <w:abstractNumId w:val="19"/>
  </w:num>
  <w:num w:numId="18">
    <w:abstractNumId w:val="13"/>
  </w:num>
  <w:num w:numId="19">
    <w:abstractNumId w:val="8"/>
  </w:num>
  <w:num w:numId="20">
    <w:abstractNumId w:val="2"/>
  </w:num>
  <w:num w:numId="21">
    <w:abstractNumId w:val="17"/>
  </w:num>
  <w:num w:numId="22">
    <w:abstractNumId w:val="7"/>
  </w:num>
  <w:num w:numId="2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mirrorMargins/>
  <w:activeWritingStyle w:appName="MSWord" w:lang="en-US" w:vendorID="64" w:dllVersion="6" w:nlCheck="1" w:checkStyle="0"/>
  <w:activeWritingStyle w:appName="MSWord" w:lang="cs-CZ" w:vendorID="64" w:dllVersion="0" w:nlCheck="1" w:checkStyle="0"/>
  <w:activeWritingStyle w:appName="MSWord" w:lang="en-US" w:vendorID="64" w:dllVersion="0" w:nlCheck="1" w:checkStyle="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v:stroke startarrow="block"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6D"/>
    <w:rsid w:val="0000668F"/>
    <w:rsid w:val="00013192"/>
    <w:rsid w:val="000203DC"/>
    <w:rsid w:val="00025085"/>
    <w:rsid w:val="00030236"/>
    <w:rsid w:val="0003067F"/>
    <w:rsid w:val="0003081D"/>
    <w:rsid w:val="00036E52"/>
    <w:rsid w:val="00036EC8"/>
    <w:rsid w:val="00041204"/>
    <w:rsid w:val="00046727"/>
    <w:rsid w:val="00054C93"/>
    <w:rsid w:val="00055221"/>
    <w:rsid w:val="00056291"/>
    <w:rsid w:val="0005661A"/>
    <w:rsid w:val="00075CBB"/>
    <w:rsid w:val="00075D20"/>
    <w:rsid w:val="00082D7E"/>
    <w:rsid w:val="00085236"/>
    <w:rsid w:val="00087938"/>
    <w:rsid w:val="00091B48"/>
    <w:rsid w:val="00093B51"/>
    <w:rsid w:val="00095D10"/>
    <w:rsid w:val="000975BA"/>
    <w:rsid w:val="000A562D"/>
    <w:rsid w:val="000B0CC8"/>
    <w:rsid w:val="000C09C4"/>
    <w:rsid w:val="000D0F81"/>
    <w:rsid w:val="000E097D"/>
    <w:rsid w:val="000E5F67"/>
    <w:rsid w:val="000E71FE"/>
    <w:rsid w:val="000E7372"/>
    <w:rsid w:val="000E7ACE"/>
    <w:rsid w:val="000F07B5"/>
    <w:rsid w:val="00101172"/>
    <w:rsid w:val="00105765"/>
    <w:rsid w:val="00114007"/>
    <w:rsid w:val="001146EA"/>
    <w:rsid w:val="00114F7F"/>
    <w:rsid w:val="00127B0B"/>
    <w:rsid w:val="00141351"/>
    <w:rsid w:val="00141D80"/>
    <w:rsid w:val="001453C7"/>
    <w:rsid w:val="00154100"/>
    <w:rsid w:val="0018305E"/>
    <w:rsid w:val="001A43DE"/>
    <w:rsid w:val="001A660C"/>
    <w:rsid w:val="001B31CC"/>
    <w:rsid w:val="001B5E60"/>
    <w:rsid w:val="001C2B93"/>
    <w:rsid w:val="001D4070"/>
    <w:rsid w:val="001D7BF6"/>
    <w:rsid w:val="001E5146"/>
    <w:rsid w:val="001F1BAE"/>
    <w:rsid w:val="001F268C"/>
    <w:rsid w:val="00220608"/>
    <w:rsid w:val="0022273D"/>
    <w:rsid w:val="00224974"/>
    <w:rsid w:val="002306EE"/>
    <w:rsid w:val="00232EF2"/>
    <w:rsid w:val="00235103"/>
    <w:rsid w:val="002458BC"/>
    <w:rsid w:val="00251A40"/>
    <w:rsid w:val="00261547"/>
    <w:rsid w:val="00264851"/>
    <w:rsid w:val="00270B4D"/>
    <w:rsid w:val="00276012"/>
    <w:rsid w:val="00276A1C"/>
    <w:rsid w:val="002846A0"/>
    <w:rsid w:val="00291F71"/>
    <w:rsid w:val="002942DE"/>
    <w:rsid w:val="00295BF5"/>
    <w:rsid w:val="0029679D"/>
    <w:rsid w:val="002A0A1F"/>
    <w:rsid w:val="002B022E"/>
    <w:rsid w:val="002B45BE"/>
    <w:rsid w:val="002C408D"/>
    <w:rsid w:val="002C5619"/>
    <w:rsid w:val="002C694D"/>
    <w:rsid w:val="002D2817"/>
    <w:rsid w:val="002D2EEB"/>
    <w:rsid w:val="002D3981"/>
    <w:rsid w:val="002F1DEA"/>
    <w:rsid w:val="002F7869"/>
    <w:rsid w:val="00311D15"/>
    <w:rsid w:val="003145BD"/>
    <w:rsid w:val="0032013D"/>
    <w:rsid w:val="0032578B"/>
    <w:rsid w:val="0033273D"/>
    <w:rsid w:val="00340639"/>
    <w:rsid w:val="003413D9"/>
    <w:rsid w:val="00341526"/>
    <w:rsid w:val="003451E3"/>
    <w:rsid w:val="003635F8"/>
    <w:rsid w:val="00367B3F"/>
    <w:rsid w:val="00367FA2"/>
    <w:rsid w:val="00383A36"/>
    <w:rsid w:val="0038529A"/>
    <w:rsid w:val="003A5441"/>
    <w:rsid w:val="003B776D"/>
    <w:rsid w:val="003C622E"/>
    <w:rsid w:val="003E3D82"/>
    <w:rsid w:val="003E5E15"/>
    <w:rsid w:val="003E6E62"/>
    <w:rsid w:val="003F1ED2"/>
    <w:rsid w:val="004066A7"/>
    <w:rsid w:val="00411E8C"/>
    <w:rsid w:val="00413D59"/>
    <w:rsid w:val="00415B01"/>
    <w:rsid w:val="00424532"/>
    <w:rsid w:val="0042475E"/>
    <w:rsid w:val="00435B96"/>
    <w:rsid w:val="004407A2"/>
    <w:rsid w:val="00441419"/>
    <w:rsid w:val="00442A7C"/>
    <w:rsid w:val="00443C66"/>
    <w:rsid w:val="00453405"/>
    <w:rsid w:val="00453AA3"/>
    <w:rsid w:val="00471333"/>
    <w:rsid w:val="004739D5"/>
    <w:rsid w:val="00474EAD"/>
    <w:rsid w:val="00475979"/>
    <w:rsid w:val="004809F4"/>
    <w:rsid w:val="0048328A"/>
    <w:rsid w:val="004C29BB"/>
    <w:rsid w:val="004D1558"/>
    <w:rsid w:val="004D1E6A"/>
    <w:rsid w:val="004E24A5"/>
    <w:rsid w:val="004E787A"/>
    <w:rsid w:val="004F37E5"/>
    <w:rsid w:val="004F4D39"/>
    <w:rsid w:val="004F5DCD"/>
    <w:rsid w:val="004F7F5E"/>
    <w:rsid w:val="00500A9B"/>
    <w:rsid w:val="00503D22"/>
    <w:rsid w:val="00505D50"/>
    <w:rsid w:val="00513B01"/>
    <w:rsid w:val="005166D3"/>
    <w:rsid w:val="00516C70"/>
    <w:rsid w:val="00520A0D"/>
    <w:rsid w:val="00520FD4"/>
    <w:rsid w:val="00522CAD"/>
    <w:rsid w:val="00534C49"/>
    <w:rsid w:val="00535913"/>
    <w:rsid w:val="0054695E"/>
    <w:rsid w:val="00553080"/>
    <w:rsid w:val="005547FA"/>
    <w:rsid w:val="005547FE"/>
    <w:rsid w:val="005561FB"/>
    <w:rsid w:val="005570E6"/>
    <w:rsid w:val="00564697"/>
    <w:rsid w:val="005648E8"/>
    <w:rsid w:val="00565DA0"/>
    <w:rsid w:val="00567B4E"/>
    <w:rsid w:val="00570DCB"/>
    <w:rsid w:val="00575602"/>
    <w:rsid w:val="00582F24"/>
    <w:rsid w:val="00583D8A"/>
    <w:rsid w:val="0059226A"/>
    <w:rsid w:val="005A2F14"/>
    <w:rsid w:val="005A45BF"/>
    <w:rsid w:val="005A62F9"/>
    <w:rsid w:val="005A77CC"/>
    <w:rsid w:val="005B7613"/>
    <w:rsid w:val="005C4575"/>
    <w:rsid w:val="005C5455"/>
    <w:rsid w:val="005C77F7"/>
    <w:rsid w:val="005E17F2"/>
    <w:rsid w:val="005E347B"/>
    <w:rsid w:val="005E6188"/>
    <w:rsid w:val="005F3017"/>
    <w:rsid w:val="005F6913"/>
    <w:rsid w:val="00602F5A"/>
    <w:rsid w:val="00607112"/>
    <w:rsid w:val="0061344C"/>
    <w:rsid w:val="006138AE"/>
    <w:rsid w:val="00613AC9"/>
    <w:rsid w:val="00613ACA"/>
    <w:rsid w:val="006166C8"/>
    <w:rsid w:val="00621C3C"/>
    <w:rsid w:val="0063457A"/>
    <w:rsid w:val="00644DB5"/>
    <w:rsid w:val="00646F0B"/>
    <w:rsid w:val="00656EC7"/>
    <w:rsid w:val="00661AA4"/>
    <w:rsid w:val="00663F9B"/>
    <w:rsid w:val="00673929"/>
    <w:rsid w:val="00681C69"/>
    <w:rsid w:val="00687711"/>
    <w:rsid w:val="00696ECF"/>
    <w:rsid w:val="006A3A2B"/>
    <w:rsid w:val="006A4334"/>
    <w:rsid w:val="006B0A99"/>
    <w:rsid w:val="006B5455"/>
    <w:rsid w:val="006B745F"/>
    <w:rsid w:val="006C1226"/>
    <w:rsid w:val="006D21B4"/>
    <w:rsid w:val="006E0892"/>
    <w:rsid w:val="006E357A"/>
    <w:rsid w:val="006F2E71"/>
    <w:rsid w:val="006F6648"/>
    <w:rsid w:val="007065AE"/>
    <w:rsid w:val="00706C34"/>
    <w:rsid w:val="00707B5F"/>
    <w:rsid w:val="007152DA"/>
    <w:rsid w:val="00717EAF"/>
    <w:rsid w:val="007202EA"/>
    <w:rsid w:val="0072471D"/>
    <w:rsid w:val="007253F5"/>
    <w:rsid w:val="007361D7"/>
    <w:rsid w:val="00743DE3"/>
    <w:rsid w:val="00744B7F"/>
    <w:rsid w:val="00756BC8"/>
    <w:rsid w:val="007575DF"/>
    <w:rsid w:val="00760626"/>
    <w:rsid w:val="00760A85"/>
    <w:rsid w:val="00760E5B"/>
    <w:rsid w:val="00763F9B"/>
    <w:rsid w:val="0077073E"/>
    <w:rsid w:val="00775239"/>
    <w:rsid w:val="007802D6"/>
    <w:rsid w:val="007839D6"/>
    <w:rsid w:val="00785573"/>
    <w:rsid w:val="00785BEF"/>
    <w:rsid w:val="00786F8A"/>
    <w:rsid w:val="0079266A"/>
    <w:rsid w:val="007A1263"/>
    <w:rsid w:val="007A5865"/>
    <w:rsid w:val="007B3B4B"/>
    <w:rsid w:val="007E20CC"/>
    <w:rsid w:val="007E7C7E"/>
    <w:rsid w:val="007F2B46"/>
    <w:rsid w:val="007F2E31"/>
    <w:rsid w:val="00805B4B"/>
    <w:rsid w:val="008120A9"/>
    <w:rsid w:val="008203EB"/>
    <w:rsid w:val="00825F21"/>
    <w:rsid w:val="00852F00"/>
    <w:rsid w:val="008538EE"/>
    <w:rsid w:val="00873647"/>
    <w:rsid w:val="008744AC"/>
    <w:rsid w:val="0087558B"/>
    <w:rsid w:val="0087605D"/>
    <w:rsid w:val="008824FB"/>
    <w:rsid w:val="008868F3"/>
    <w:rsid w:val="008A58B3"/>
    <w:rsid w:val="008B0951"/>
    <w:rsid w:val="008B53AA"/>
    <w:rsid w:val="008B60C0"/>
    <w:rsid w:val="008C736C"/>
    <w:rsid w:val="008D2B30"/>
    <w:rsid w:val="008D5B82"/>
    <w:rsid w:val="008E744B"/>
    <w:rsid w:val="008F6172"/>
    <w:rsid w:val="00914671"/>
    <w:rsid w:val="009153C2"/>
    <w:rsid w:val="00915D71"/>
    <w:rsid w:val="009171BA"/>
    <w:rsid w:val="00922455"/>
    <w:rsid w:val="0093185D"/>
    <w:rsid w:val="00931F0C"/>
    <w:rsid w:val="0093260E"/>
    <w:rsid w:val="009450FF"/>
    <w:rsid w:val="0094689A"/>
    <w:rsid w:val="00965687"/>
    <w:rsid w:val="00965F8C"/>
    <w:rsid w:val="009748DB"/>
    <w:rsid w:val="009838C5"/>
    <w:rsid w:val="009875DE"/>
    <w:rsid w:val="009A2BBB"/>
    <w:rsid w:val="009B3D6A"/>
    <w:rsid w:val="009C2343"/>
    <w:rsid w:val="009D048F"/>
    <w:rsid w:val="009D21BD"/>
    <w:rsid w:val="009D6D61"/>
    <w:rsid w:val="009E77F1"/>
    <w:rsid w:val="009F2EF7"/>
    <w:rsid w:val="009F59A1"/>
    <w:rsid w:val="00A0476C"/>
    <w:rsid w:val="00A16087"/>
    <w:rsid w:val="00A20F0C"/>
    <w:rsid w:val="00A23FC2"/>
    <w:rsid w:val="00A2777B"/>
    <w:rsid w:val="00A30F80"/>
    <w:rsid w:val="00A43439"/>
    <w:rsid w:val="00A43963"/>
    <w:rsid w:val="00A4569B"/>
    <w:rsid w:val="00A47DDA"/>
    <w:rsid w:val="00A630FE"/>
    <w:rsid w:val="00A761DC"/>
    <w:rsid w:val="00A9463C"/>
    <w:rsid w:val="00A96F5E"/>
    <w:rsid w:val="00AA0F62"/>
    <w:rsid w:val="00AA18B3"/>
    <w:rsid w:val="00AA3C54"/>
    <w:rsid w:val="00AA68BE"/>
    <w:rsid w:val="00AC429C"/>
    <w:rsid w:val="00AD1DF8"/>
    <w:rsid w:val="00AE02EA"/>
    <w:rsid w:val="00AE5785"/>
    <w:rsid w:val="00AE5FCD"/>
    <w:rsid w:val="00AE6935"/>
    <w:rsid w:val="00AF7605"/>
    <w:rsid w:val="00B003CF"/>
    <w:rsid w:val="00B06110"/>
    <w:rsid w:val="00B1476D"/>
    <w:rsid w:val="00B273B9"/>
    <w:rsid w:val="00B50A8F"/>
    <w:rsid w:val="00B56CE8"/>
    <w:rsid w:val="00B5759A"/>
    <w:rsid w:val="00B630A6"/>
    <w:rsid w:val="00B73381"/>
    <w:rsid w:val="00B906CB"/>
    <w:rsid w:val="00B91F70"/>
    <w:rsid w:val="00B94D6E"/>
    <w:rsid w:val="00BA1FA3"/>
    <w:rsid w:val="00BA4A26"/>
    <w:rsid w:val="00BA5F61"/>
    <w:rsid w:val="00BA6C73"/>
    <w:rsid w:val="00BB1A75"/>
    <w:rsid w:val="00BB6CC7"/>
    <w:rsid w:val="00BC280C"/>
    <w:rsid w:val="00BE529E"/>
    <w:rsid w:val="00BF21E5"/>
    <w:rsid w:val="00BF544C"/>
    <w:rsid w:val="00C03B0E"/>
    <w:rsid w:val="00C30BF7"/>
    <w:rsid w:val="00C31E41"/>
    <w:rsid w:val="00C331D6"/>
    <w:rsid w:val="00C4739C"/>
    <w:rsid w:val="00C56068"/>
    <w:rsid w:val="00C71CEB"/>
    <w:rsid w:val="00C75AD8"/>
    <w:rsid w:val="00C85480"/>
    <w:rsid w:val="00C90369"/>
    <w:rsid w:val="00C90719"/>
    <w:rsid w:val="00C949D7"/>
    <w:rsid w:val="00CB052F"/>
    <w:rsid w:val="00CB1CD9"/>
    <w:rsid w:val="00CB49D1"/>
    <w:rsid w:val="00CC7055"/>
    <w:rsid w:val="00CD2E1B"/>
    <w:rsid w:val="00CD3E5E"/>
    <w:rsid w:val="00CD6207"/>
    <w:rsid w:val="00CD62F7"/>
    <w:rsid w:val="00CE2904"/>
    <w:rsid w:val="00CE3736"/>
    <w:rsid w:val="00CF43FC"/>
    <w:rsid w:val="00CF6BED"/>
    <w:rsid w:val="00D01389"/>
    <w:rsid w:val="00D033F8"/>
    <w:rsid w:val="00D1241E"/>
    <w:rsid w:val="00D21A3C"/>
    <w:rsid w:val="00D24173"/>
    <w:rsid w:val="00D2754E"/>
    <w:rsid w:val="00D3059C"/>
    <w:rsid w:val="00D422AC"/>
    <w:rsid w:val="00D47329"/>
    <w:rsid w:val="00D5405A"/>
    <w:rsid w:val="00D618D3"/>
    <w:rsid w:val="00D669E2"/>
    <w:rsid w:val="00D66BCE"/>
    <w:rsid w:val="00D7523F"/>
    <w:rsid w:val="00D8521F"/>
    <w:rsid w:val="00D871AD"/>
    <w:rsid w:val="00DA0B6C"/>
    <w:rsid w:val="00DB5245"/>
    <w:rsid w:val="00DD604F"/>
    <w:rsid w:val="00DE1A55"/>
    <w:rsid w:val="00DE56F6"/>
    <w:rsid w:val="00E14060"/>
    <w:rsid w:val="00E231DA"/>
    <w:rsid w:val="00E23857"/>
    <w:rsid w:val="00E257A4"/>
    <w:rsid w:val="00E3097F"/>
    <w:rsid w:val="00E33E77"/>
    <w:rsid w:val="00E47270"/>
    <w:rsid w:val="00E54E69"/>
    <w:rsid w:val="00E57F55"/>
    <w:rsid w:val="00E60C8B"/>
    <w:rsid w:val="00E76B04"/>
    <w:rsid w:val="00E86BA5"/>
    <w:rsid w:val="00E87ABD"/>
    <w:rsid w:val="00E92B5D"/>
    <w:rsid w:val="00EB4EE0"/>
    <w:rsid w:val="00EC02C7"/>
    <w:rsid w:val="00EC29D4"/>
    <w:rsid w:val="00EC3F4F"/>
    <w:rsid w:val="00EC533D"/>
    <w:rsid w:val="00ED348C"/>
    <w:rsid w:val="00ED52D8"/>
    <w:rsid w:val="00ED545B"/>
    <w:rsid w:val="00ED57B4"/>
    <w:rsid w:val="00ED6428"/>
    <w:rsid w:val="00ED6D47"/>
    <w:rsid w:val="00ED7868"/>
    <w:rsid w:val="00EE1F26"/>
    <w:rsid w:val="00EF60F8"/>
    <w:rsid w:val="00EF63B2"/>
    <w:rsid w:val="00F02406"/>
    <w:rsid w:val="00F0779D"/>
    <w:rsid w:val="00F13AB7"/>
    <w:rsid w:val="00F17F39"/>
    <w:rsid w:val="00F2330C"/>
    <w:rsid w:val="00F274FF"/>
    <w:rsid w:val="00F3161E"/>
    <w:rsid w:val="00F46853"/>
    <w:rsid w:val="00F47418"/>
    <w:rsid w:val="00F65E79"/>
    <w:rsid w:val="00F71224"/>
    <w:rsid w:val="00F73D64"/>
    <w:rsid w:val="00F75410"/>
    <w:rsid w:val="00F931AB"/>
    <w:rsid w:val="00FA1C86"/>
    <w:rsid w:val="00FA7B06"/>
    <w:rsid w:val="00FB3A98"/>
    <w:rsid w:val="00FC67B7"/>
    <w:rsid w:val="00FD62FB"/>
    <w:rsid w:val="00FE45C0"/>
    <w:rsid w:val="00F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startarrow="block" endarrow="block"/>
    </o:shapedefaults>
    <o:shapelayout v:ext="edit">
      <o:idmap v:ext="edit" data="1"/>
    </o:shapelayout>
  </w:shapeDefaults>
  <w:decimalSymbol w:val=","/>
  <w:listSeparator w:val=";"/>
  <w14:docId w14:val="5FD56647"/>
  <w15:docId w15:val="{6F7F467B-124F-4890-ACC7-2172FDE6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E231DA"/>
    <w:pPr>
      <w:spacing w:before="120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562D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E257A4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2D281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5A62F9"/>
    <w:pPr>
      <w:keepNext/>
      <w:numPr>
        <w:ilvl w:val="3"/>
        <w:numId w:val="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5A62F9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2D281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2D281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qFormat/>
    <w:rsid w:val="002D281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qFormat/>
    <w:rsid w:val="002D281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rsid w:val="00E33E77"/>
    <w:pPr>
      <w:pBdr>
        <w:bottom w:val="single" w:sz="8" w:space="1" w:color="auto"/>
      </w:pBdr>
      <w:tabs>
        <w:tab w:val="center" w:pos="4536"/>
        <w:tab w:val="right" w:pos="9072"/>
      </w:tabs>
      <w:spacing w:after="120"/>
      <w:jc w:val="right"/>
    </w:pPr>
    <w:rPr>
      <w:rFonts w:ascii="Calibri" w:hAnsi="Calibri"/>
      <w:sz w:val="32"/>
      <w:szCs w:val="20"/>
    </w:rPr>
  </w:style>
  <w:style w:type="paragraph" w:styleId="Zkladntext">
    <w:name w:val="Body Text"/>
    <w:basedOn w:val="Normln"/>
    <w:rsid w:val="001A660C"/>
    <w:pPr>
      <w:widowControl w:val="0"/>
      <w:autoSpaceDE w:val="0"/>
      <w:autoSpaceDN w:val="0"/>
      <w:adjustRightInd w:val="0"/>
      <w:spacing w:line="196" w:lineRule="atLeast"/>
    </w:pPr>
    <w:rPr>
      <w:rFonts w:cs="Arial"/>
      <w:sz w:val="14"/>
      <w:szCs w:val="14"/>
    </w:rPr>
  </w:style>
  <w:style w:type="character" w:styleId="Hypertextovodkaz">
    <w:name w:val="Hyperlink"/>
    <w:basedOn w:val="Standardnpsmoodstavce"/>
    <w:uiPriority w:val="99"/>
    <w:rsid w:val="001A660C"/>
    <w:rPr>
      <w:color w:val="0000FF"/>
      <w:u w:val="single"/>
    </w:rPr>
  </w:style>
  <w:style w:type="paragraph" w:styleId="Zpat">
    <w:name w:val="footer"/>
    <w:basedOn w:val="Normln"/>
    <w:link w:val="ZpatChar"/>
    <w:uiPriority w:val="99"/>
    <w:rsid w:val="001B5E60"/>
    <w:pPr>
      <w:tabs>
        <w:tab w:val="center" w:pos="4536"/>
        <w:tab w:val="right" w:pos="9072"/>
      </w:tabs>
    </w:pPr>
  </w:style>
  <w:style w:type="numbering" w:customStyle="1" w:styleId="slaKapitol">
    <w:name w:val="Čísla Kapitol"/>
    <w:uiPriority w:val="99"/>
    <w:rsid w:val="005A62F9"/>
    <w:pPr>
      <w:numPr>
        <w:numId w:val="7"/>
      </w:numPr>
    </w:pPr>
  </w:style>
  <w:style w:type="numbering" w:customStyle="1" w:styleId="seznam-abecedn">
    <w:name w:val="seznam - abecední"/>
    <w:basedOn w:val="Bezseznamu"/>
    <w:rsid w:val="006B0A99"/>
    <w:pPr>
      <w:numPr>
        <w:numId w:val="2"/>
      </w:numPr>
    </w:pPr>
  </w:style>
  <w:style w:type="numbering" w:customStyle="1" w:styleId="selnseznam">
    <w:name w:val="Číselný seznam"/>
    <w:basedOn w:val="Bezseznamu"/>
    <w:rsid w:val="006B0A99"/>
    <w:pPr>
      <w:numPr>
        <w:numId w:val="3"/>
      </w:numPr>
    </w:pPr>
  </w:style>
  <w:style w:type="paragraph" w:styleId="Obsah1">
    <w:name w:val="toc 1"/>
    <w:basedOn w:val="Normln"/>
    <w:next w:val="Normln"/>
    <w:autoRedefine/>
    <w:uiPriority w:val="39"/>
    <w:rsid w:val="005A62F9"/>
    <w:pPr>
      <w:tabs>
        <w:tab w:val="right" w:leader="dot" w:pos="9061"/>
      </w:tabs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rsid w:val="00453405"/>
    <w:pPr>
      <w:spacing w:before="0"/>
      <w:jc w:val="left"/>
    </w:pPr>
    <w:rPr>
      <w:szCs w:val="20"/>
    </w:rPr>
  </w:style>
  <w:style w:type="paragraph" w:styleId="Obsah3">
    <w:name w:val="toc 3"/>
    <w:basedOn w:val="Normln"/>
    <w:next w:val="Normln"/>
    <w:autoRedefine/>
    <w:uiPriority w:val="39"/>
    <w:rsid w:val="00453405"/>
    <w:pPr>
      <w:spacing w:before="0"/>
      <w:jc w:val="left"/>
    </w:pPr>
    <w:rPr>
      <w:iCs/>
      <w:szCs w:val="20"/>
    </w:rPr>
  </w:style>
  <w:style w:type="paragraph" w:styleId="Obsah4">
    <w:name w:val="toc 4"/>
    <w:basedOn w:val="Normln"/>
    <w:next w:val="Normln"/>
    <w:autoRedefine/>
    <w:semiHidden/>
    <w:rsid w:val="00CC7055"/>
    <w:pPr>
      <w:spacing w:before="0"/>
      <w:ind w:left="720"/>
      <w:jc w:val="left"/>
    </w:pPr>
    <w:rPr>
      <w:sz w:val="18"/>
      <w:szCs w:val="18"/>
    </w:rPr>
  </w:style>
  <w:style w:type="paragraph" w:styleId="Obsah5">
    <w:name w:val="toc 5"/>
    <w:basedOn w:val="Normln"/>
    <w:next w:val="Normln"/>
    <w:autoRedefine/>
    <w:semiHidden/>
    <w:rsid w:val="00CC7055"/>
    <w:pPr>
      <w:spacing w:before="0"/>
      <w:ind w:left="960"/>
      <w:jc w:val="left"/>
    </w:pPr>
    <w:rPr>
      <w:sz w:val="18"/>
      <w:szCs w:val="18"/>
    </w:rPr>
  </w:style>
  <w:style w:type="paragraph" w:styleId="Obsah6">
    <w:name w:val="toc 6"/>
    <w:basedOn w:val="Normln"/>
    <w:next w:val="Normln"/>
    <w:autoRedefine/>
    <w:semiHidden/>
    <w:rsid w:val="00CC7055"/>
    <w:pPr>
      <w:spacing w:before="0"/>
      <w:ind w:left="1200"/>
      <w:jc w:val="left"/>
    </w:pPr>
    <w:rPr>
      <w:sz w:val="18"/>
      <w:szCs w:val="18"/>
    </w:rPr>
  </w:style>
  <w:style w:type="paragraph" w:styleId="Obsah7">
    <w:name w:val="toc 7"/>
    <w:basedOn w:val="Normln"/>
    <w:next w:val="Normln"/>
    <w:autoRedefine/>
    <w:semiHidden/>
    <w:rsid w:val="00CC7055"/>
    <w:pPr>
      <w:spacing w:before="0"/>
      <w:ind w:left="1440"/>
      <w:jc w:val="left"/>
    </w:pPr>
    <w:rPr>
      <w:sz w:val="18"/>
      <w:szCs w:val="18"/>
    </w:rPr>
  </w:style>
  <w:style w:type="paragraph" w:styleId="Obsah8">
    <w:name w:val="toc 8"/>
    <w:basedOn w:val="Normln"/>
    <w:next w:val="Normln"/>
    <w:autoRedefine/>
    <w:semiHidden/>
    <w:rsid w:val="00CC7055"/>
    <w:pPr>
      <w:spacing w:before="0"/>
      <w:ind w:left="1680"/>
      <w:jc w:val="left"/>
    </w:pPr>
    <w:rPr>
      <w:sz w:val="18"/>
      <w:szCs w:val="18"/>
    </w:rPr>
  </w:style>
  <w:style w:type="paragraph" w:styleId="Obsah9">
    <w:name w:val="toc 9"/>
    <w:basedOn w:val="Normln"/>
    <w:next w:val="Normln"/>
    <w:autoRedefine/>
    <w:semiHidden/>
    <w:rsid w:val="00CC7055"/>
    <w:pPr>
      <w:spacing w:before="0"/>
      <w:ind w:left="1920"/>
      <w:jc w:val="left"/>
    </w:pPr>
    <w:rPr>
      <w:sz w:val="18"/>
      <w:szCs w:val="18"/>
    </w:rPr>
  </w:style>
  <w:style w:type="paragraph" w:customStyle="1" w:styleId="Zdroj">
    <w:name w:val="Zdroj"/>
    <w:basedOn w:val="Sta"/>
    <w:qFormat/>
    <w:rsid w:val="005561FB"/>
    <w:pPr>
      <w:numPr>
        <w:numId w:val="5"/>
      </w:numPr>
      <w:ind w:left="567" w:hanging="567"/>
      <w:jc w:val="left"/>
    </w:pPr>
  </w:style>
  <w:style w:type="character" w:customStyle="1" w:styleId="Autor">
    <w:name w:val="Autor"/>
    <w:basedOn w:val="Standardnpsmoodstavce"/>
    <w:qFormat/>
    <w:rsid w:val="0022273D"/>
    <w:rPr>
      <w:smallCaps/>
    </w:rPr>
  </w:style>
  <w:style w:type="character" w:customStyle="1" w:styleId="Nzevdla">
    <w:name w:val="Název díla"/>
    <w:basedOn w:val="Standardnpsmoodstavce"/>
    <w:qFormat/>
    <w:rsid w:val="0022273D"/>
    <w:rPr>
      <w:i/>
    </w:rPr>
  </w:style>
  <w:style w:type="table" w:styleId="Mkatabulky">
    <w:name w:val="Table Grid"/>
    <w:basedOn w:val="Normlntabulka"/>
    <w:rsid w:val="00D66BC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59226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59226A"/>
    <w:rPr>
      <w:rFonts w:ascii="Tahoma" w:hAnsi="Tahoma" w:cs="Tahoma"/>
      <w:sz w:val="16"/>
      <w:szCs w:val="16"/>
    </w:rPr>
  </w:style>
  <w:style w:type="paragraph" w:customStyle="1" w:styleId="InformaceTitulnstrany">
    <w:name w:val="Informace Titulní strany"/>
    <w:basedOn w:val="Normln"/>
    <w:qFormat/>
    <w:rsid w:val="00B003CF"/>
    <w:pPr>
      <w:tabs>
        <w:tab w:val="right" w:pos="2127"/>
        <w:tab w:val="left" w:pos="2552"/>
      </w:tabs>
    </w:pPr>
    <w:rPr>
      <w:rFonts w:ascii="Calibri" w:hAnsi="Calibri" w:cs="Calibri"/>
    </w:rPr>
  </w:style>
  <w:style w:type="character" w:styleId="Zstupntext">
    <w:name w:val="Placeholder Text"/>
    <w:basedOn w:val="Standardnpsmoodstavce"/>
    <w:uiPriority w:val="99"/>
    <w:semiHidden/>
    <w:rsid w:val="007253F5"/>
    <w:rPr>
      <w:color w:val="808080"/>
    </w:rPr>
  </w:style>
  <w:style w:type="paragraph" w:customStyle="1" w:styleId="Pkladkdu">
    <w:name w:val="Příklad kódu"/>
    <w:basedOn w:val="Normln"/>
    <w:qFormat/>
    <w:rsid w:val="0054695E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paragraph" w:customStyle="1" w:styleId="Sta">
    <w:name w:val="Stať"/>
    <w:basedOn w:val="Normln"/>
    <w:qFormat/>
    <w:rsid w:val="00E60C8B"/>
    <w:pPr>
      <w:spacing w:line="360" w:lineRule="auto"/>
    </w:pPr>
    <w:rPr>
      <w:rFonts w:cs="Arial"/>
      <w:color w:val="000000"/>
      <w:szCs w:val="20"/>
    </w:rPr>
  </w:style>
  <w:style w:type="paragraph" w:customStyle="1" w:styleId="Podpisovdek">
    <w:name w:val="Podpisový řádek"/>
    <w:basedOn w:val="Normln"/>
    <w:rsid w:val="005A77CC"/>
    <w:pPr>
      <w:tabs>
        <w:tab w:val="left" w:pos="5103"/>
        <w:tab w:val="left" w:leader="dot" w:pos="7938"/>
      </w:tabs>
      <w:spacing w:before="360"/>
    </w:pPr>
    <w:rPr>
      <w:szCs w:val="20"/>
    </w:rPr>
  </w:style>
  <w:style w:type="paragraph" w:customStyle="1" w:styleId="Nezaazovannadpis">
    <w:name w:val="Nezařazovaný nadpis"/>
    <w:next w:val="Sta"/>
    <w:autoRedefine/>
    <w:qFormat/>
    <w:rsid w:val="00E60C8B"/>
    <w:pPr>
      <w:keepNext/>
      <w:keepLines/>
      <w:spacing w:before="400" w:after="120" w:line="360" w:lineRule="auto"/>
    </w:pPr>
    <w:rPr>
      <w:rFonts w:ascii="Calibri" w:hAnsi="Calibri" w:cs="Arial"/>
      <w:b/>
      <w:bCs/>
      <w:kern w:val="32"/>
      <w:sz w:val="40"/>
      <w:szCs w:val="32"/>
    </w:rPr>
  </w:style>
  <w:style w:type="paragraph" w:customStyle="1" w:styleId="Jmnopodpodpisovmdkem">
    <w:name w:val="Jméno pod podpisovým řádkem"/>
    <w:basedOn w:val="Normln"/>
    <w:next w:val="Sta"/>
    <w:qFormat/>
    <w:rsid w:val="00CB1CD9"/>
    <w:pPr>
      <w:tabs>
        <w:tab w:val="center" w:pos="6521"/>
      </w:tabs>
      <w:spacing w:before="0" w:after="120"/>
    </w:pPr>
    <w:rPr>
      <w:bCs/>
    </w:rPr>
  </w:style>
  <w:style w:type="paragraph" w:customStyle="1" w:styleId="Sekce">
    <w:name w:val="Sekce"/>
    <w:basedOn w:val="Nezaazovannadpis"/>
    <w:next w:val="Sta"/>
    <w:qFormat/>
    <w:rsid w:val="00CB1CD9"/>
    <w:pPr>
      <w:pageBreakBefore/>
    </w:pPr>
  </w:style>
  <w:style w:type="paragraph" w:styleId="Nadpisobsahu">
    <w:name w:val="TOC Heading"/>
    <w:basedOn w:val="Sekce"/>
    <w:next w:val="Normln"/>
    <w:uiPriority w:val="39"/>
    <w:qFormat/>
    <w:rsid w:val="003635F8"/>
    <w:pPr>
      <w:spacing w:after="0" w:line="276" w:lineRule="auto"/>
    </w:pPr>
    <w:rPr>
      <w:rFonts w:cs="Times New Roman"/>
      <w:kern w:val="0"/>
      <w:szCs w:val="28"/>
      <w:lang w:eastAsia="en-US"/>
    </w:rPr>
  </w:style>
  <w:style w:type="paragraph" w:customStyle="1" w:styleId="Neslovankapitola">
    <w:name w:val="Nečíslovaná kapitola"/>
    <w:basedOn w:val="Sekce"/>
    <w:next w:val="Sta"/>
    <w:autoRedefine/>
    <w:qFormat/>
    <w:rsid w:val="004F5DCD"/>
    <w:pPr>
      <w:outlineLvl w:val="0"/>
    </w:pPr>
  </w:style>
  <w:style w:type="paragraph" w:customStyle="1" w:styleId="Kapitola">
    <w:name w:val="Kapitola"/>
    <w:basedOn w:val="Neslovankapitola"/>
    <w:next w:val="Sta"/>
    <w:autoRedefine/>
    <w:qFormat/>
    <w:rsid w:val="00367B3F"/>
    <w:pPr>
      <w:numPr>
        <w:numId w:val="7"/>
      </w:numPr>
      <w:spacing w:before="120"/>
    </w:pPr>
  </w:style>
  <w:style w:type="paragraph" w:customStyle="1" w:styleId="Podkapitola">
    <w:name w:val="Podkapitola"/>
    <w:next w:val="Sta"/>
    <w:autoRedefine/>
    <w:qFormat/>
    <w:rsid w:val="005A62F9"/>
    <w:pPr>
      <w:keepNext/>
      <w:numPr>
        <w:ilvl w:val="1"/>
        <w:numId w:val="7"/>
      </w:numPr>
      <w:tabs>
        <w:tab w:val="left" w:pos="4111"/>
      </w:tabs>
      <w:spacing w:before="320" w:after="120" w:line="360" w:lineRule="auto"/>
      <w:outlineLvl w:val="1"/>
    </w:pPr>
    <w:rPr>
      <w:rFonts w:ascii="Calibri" w:hAnsi="Calibri" w:cs="Arial"/>
      <w:b/>
      <w:bCs/>
      <w:kern w:val="32"/>
      <w:sz w:val="32"/>
      <w:szCs w:val="24"/>
    </w:rPr>
  </w:style>
  <w:style w:type="paragraph" w:customStyle="1" w:styleId="Podpodkapitola">
    <w:name w:val="Podpodkapitola"/>
    <w:next w:val="Sta"/>
    <w:autoRedefine/>
    <w:qFormat/>
    <w:rsid w:val="005A62F9"/>
    <w:pPr>
      <w:keepNext/>
      <w:numPr>
        <w:ilvl w:val="2"/>
        <w:numId w:val="7"/>
      </w:numPr>
      <w:spacing w:before="240" w:line="360" w:lineRule="auto"/>
      <w:outlineLvl w:val="2"/>
    </w:pPr>
    <w:rPr>
      <w:rFonts w:ascii="Calibri" w:hAnsi="Calibri"/>
      <w:b/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E33E77"/>
    <w:rPr>
      <w:rFonts w:ascii="Calibri" w:hAnsi="Calibri"/>
      <w:sz w:val="32"/>
    </w:rPr>
  </w:style>
  <w:style w:type="character" w:customStyle="1" w:styleId="ZpatChar">
    <w:name w:val="Zápatí Char"/>
    <w:basedOn w:val="Standardnpsmoodstavce"/>
    <w:link w:val="Zpat"/>
    <w:uiPriority w:val="99"/>
    <w:rsid w:val="00E33E77"/>
    <w:rPr>
      <w:rFonts w:ascii="Cambria" w:hAnsi="Cambria"/>
      <w:sz w:val="24"/>
      <w:szCs w:val="24"/>
    </w:rPr>
  </w:style>
  <w:style w:type="numbering" w:customStyle="1" w:styleId="seznam-odrky">
    <w:name w:val="seznam - odrážky"/>
    <w:basedOn w:val="Bezseznamu"/>
    <w:rsid w:val="000203DC"/>
    <w:pPr>
      <w:numPr>
        <w:numId w:val="4"/>
      </w:numPr>
    </w:pPr>
  </w:style>
  <w:style w:type="paragraph" w:customStyle="1" w:styleId="Ploha">
    <w:name w:val="Příloha"/>
    <w:basedOn w:val="Neslovankapitola"/>
    <w:next w:val="Sta"/>
    <w:qFormat/>
    <w:rsid w:val="00A30F80"/>
    <w:pPr>
      <w:numPr>
        <w:numId w:val="6"/>
      </w:numPr>
      <w:ind w:left="567" w:hanging="567"/>
    </w:pPr>
  </w:style>
  <w:style w:type="character" w:styleId="Sledovanodkaz">
    <w:name w:val="FollowedHyperlink"/>
    <w:basedOn w:val="Standardnpsmoodstavce"/>
    <w:rsid w:val="00E231DA"/>
    <w:rPr>
      <w:color w:val="800080" w:themeColor="followedHyperlink"/>
      <w:u w:val="single"/>
    </w:rPr>
  </w:style>
  <w:style w:type="numbering" w:customStyle="1" w:styleId="seznam-slovan">
    <w:name w:val="seznam - číslovaný"/>
    <w:basedOn w:val="Bezseznamu"/>
    <w:rsid w:val="000203DC"/>
    <w:pPr>
      <w:numPr>
        <w:numId w:val="13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1D7BF6"/>
    <w:rPr>
      <w:rFonts w:ascii="Calibri" w:hAnsi="Calibri" w:cs="Arial"/>
      <w:b/>
      <w:bCs/>
      <w:kern w:val="32"/>
      <w:sz w:val="32"/>
      <w:szCs w:val="32"/>
    </w:rPr>
  </w:style>
  <w:style w:type="paragraph" w:styleId="Bibliografie">
    <w:name w:val="Bibliography"/>
    <w:basedOn w:val="Normln"/>
    <w:next w:val="Normln"/>
    <w:uiPriority w:val="37"/>
    <w:unhideWhenUsed/>
    <w:rsid w:val="001D7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Desktop\maturitni-prace\mp-dokumentace\MP2020-Pet&#345;&#237;&#269;ek-Adam-P4-Aplikace_sou&#269;&#225;stkov&#225;_z&#225;kladn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3BBDD31A584EA5BA7CFB7ACBB71FE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317C9CB-4A18-4610-83D2-6CFF1668E6D3}"/>
      </w:docPartPr>
      <w:docPartBody>
        <w:p w:rsidR="00AB42FA" w:rsidRDefault="00F30C6B">
          <w:pPr>
            <w:pStyle w:val="8D3BBDD31A584EA5BA7CFB7ACBB71FE2"/>
          </w:pPr>
          <w:r w:rsidRPr="00DC335D">
            <w:rPr>
              <w:rStyle w:val="Zstupntext"/>
            </w:rPr>
            <w:t>[Autor]</w:t>
          </w:r>
        </w:p>
      </w:docPartBody>
    </w:docPart>
    <w:docPart>
      <w:docPartPr>
        <w:name w:val="1341DBEA76B84DF8B9B1B19C0F6E9D4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BF9926E-425F-4800-B4A3-C2B4428C41EC}"/>
      </w:docPartPr>
      <w:docPartBody>
        <w:p w:rsidR="00AB42FA" w:rsidRDefault="00F30C6B">
          <w:pPr>
            <w:pStyle w:val="1341DBEA76B84DF8B9B1B19C0F6E9D41"/>
          </w:pPr>
          <w:r w:rsidRPr="00DC33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6B"/>
    <w:rsid w:val="004A353C"/>
    <w:rsid w:val="00836A2B"/>
    <w:rsid w:val="00AB42FA"/>
    <w:rsid w:val="00C21D7C"/>
    <w:rsid w:val="00D9400A"/>
    <w:rsid w:val="00F3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8D3BBDD31A584EA5BA7CFB7ACBB71FE2">
    <w:name w:val="8D3BBDD31A584EA5BA7CFB7ACBB71FE2"/>
  </w:style>
  <w:style w:type="paragraph" w:customStyle="1" w:styleId="1341DBEA76B84DF8B9B1B19C0F6E9D41">
    <w:name w:val="1341DBEA76B84DF8B9B1B19C0F6E9D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uči16</b:Tag>
    <b:SourceType>InternetSite</b:SourceType>
    <b:Guid>{FCBA6FEA-960A-4F5B-A79F-8014F228A71B}</b:Guid>
    <b:Author>
      <b:Author>
        <b:Corporate>učitelé SPŠSE</b:Corporate>
      </b:Author>
    </b:Author>
    <b:Title>Úvod</b:Title>
    <b:Year>2016</b:Year>
    <b:City>Liberec</b:City>
    <b:Publisher>SPŠSE a VOŠ Liberec</b:Publisher>
    <b:InternetSiteTitle>SPŠSE a VOŠ Liberec</b:InternetSiteTitle>
    <b:Month>09</b:Month>
    <b:Day>01</b:Day>
    <b:YearAccessed>2016</b:YearAccessed>
    <b:MonthAccessed>09</b:MonthAccessed>
    <b:DayAccessed>01</b:DayAccessed>
    <b:URL>https://www.pslib.cz</b:URL>
    <b:RefOrder>1</b:RefOrder>
  </b:Source>
</b:Sources>
</file>

<file path=customXml/itemProps1.xml><?xml version="1.0" encoding="utf-8"?>
<ds:datastoreItem xmlns:ds="http://schemas.openxmlformats.org/officeDocument/2006/customXml" ds:itemID="{17AC45B1-DBCE-405E-BD47-3DA220BB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MP2020-Petříček-Adam-P4-Aplikace_součástková_základna.dotx</Template>
  <TotalTime>929</TotalTime>
  <Pages>16</Pages>
  <Words>1405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APLIKACE SOUČÁSTKOVÁ ZÁKLADNA</vt:lpstr>
    </vt:vector>
  </TitlesOfParts>
  <Company>SPŠSE a VOŠ</Company>
  <LinksUpToDate>false</LinksUpToDate>
  <CharactersWithSpaces>9678</CharactersWithSpaces>
  <SharedDoc>false</SharedDoc>
  <HLinks>
    <vt:vector size="72" baseType="variant">
      <vt:variant>
        <vt:i4>4325407</vt:i4>
      </vt:variant>
      <vt:variant>
        <vt:i4>72</vt:i4>
      </vt:variant>
      <vt:variant>
        <vt:i4>0</vt:i4>
      </vt:variant>
      <vt:variant>
        <vt:i4>5</vt:i4>
      </vt:variant>
      <vt:variant>
        <vt:lpwstr>http://cs.wikipedia.org/w/index.php?title=St%C5%99edn%C3%AD_pr%C5%AFmyslov%C3%A1_%C5%A1kola_strojn%C3%AD_a_elektrotechnick%C3%A1_a_Vy%C5%A1%C5%A1%C3%AD_odborn%C3%A1_%C5%A1kola_Liberec&amp;oldid=5808505</vt:lpwstr>
      </vt:variant>
      <vt:variant>
        <vt:lpwstr/>
      </vt:variant>
      <vt:variant>
        <vt:i4>1769527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_Toc286558690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_Toc286558689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_Toc286558688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_Toc286558687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_Toc286558686</vt:lpwstr>
      </vt:variant>
      <vt:variant>
        <vt:i4>1703991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_Toc286558685</vt:lpwstr>
      </vt:variant>
      <vt:variant>
        <vt:i4>1703991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_Toc286558684</vt:lpwstr>
      </vt:variant>
      <vt:variant>
        <vt:i4>1703991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_Toc286558683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_Toc286558682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_Toc286558681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_Toc286558680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APLIKACE SOUČÁSTKOVÁ ZÁKLADNA</dc:title>
  <dc:creator>Adam Petříček</dc:creator>
  <cp:lastModifiedBy>Petříček Adam</cp:lastModifiedBy>
  <cp:revision>147</cp:revision>
  <cp:lastPrinted>2010-11-16T15:22:00Z</cp:lastPrinted>
  <dcterms:created xsi:type="dcterms:W3CDTF">2021-01-30T18:20:00Z</dcterms:created>
  <dcterms:modified xsi:type="dcterms:W3CDTF">2021-02-21T12:41:00Z</dcterms:modified>
</cp:coreProperties>
</file>